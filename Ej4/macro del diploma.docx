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D0" w:rsidRPr="003F36E1" w:rsidRDefault="00FA2AD0" w:rsidP="00086E81">
      <w:pPr>
        <w:pStyle w:val="Subttulo"/>
        <w:ind w:left="-2127" w:right="-2150"/>
      </w:pPr>
      <w:bookmarkStart w:id="0" w:name="_GoBack"/>
      <w:bookmarkEnd w:id="0"/>
      <w:r>
        <w:t>IES JOAN RAMIS I RAMIS</w:t>
      </w:r>
    </w:p>
    <w:p w:rsidR="00FA2AD0" w:rsidRPr="00637172" w:rsidRDefault="00FA2AD0" w:rsidP="00637172">
      <w:pPr>
        <w:pStyle w:val="Ttulo1"/>
      </w:pPr>
      <w:sdt>
        <w:sdtPr>
          <w:alias w:val="Certifica que:"/>
          <w:tag w:val="Certifica que:"/>
          <w:id w:val="-59648090"/>
          <w:placeholder>
            <w:docPart w:val="130BF0F2122748009C63BE4799DB4104"/>
          </w:placeholder>
          <w:temporary/>
          <w:showingPlcHdr/>
          <w15:appearance w15:val="hidden"/>
        </w:sdtPr>
        <w:sdtContent>
          <w:r w:rsidRPr="00637172">
            <w:rPr>
              <w:lang w:bidi="es-ES"/>
            </w:rPr>
            <w:t>CERTIFICA QUE</w:t>
          </w:r>
        </w:sdtContent>
      </w:sdt>
    </w:p>
    <w:p w:rsidR="00FA2AD0" w:rsidRDefault="00FA2AD0" w:rsidP="00637172">
      <w:pPr>
        <w:pStyle w:val="Puesto"/>
      </w:pPr>
      <w:r w:rsidRPr="00C8481D">
        <w:rPr>
          <w:noProof/>
        </w:rPr>
        <w:t>David</w:t>
      </w:r>
    </w:p>
    <w:p w:rsidR="00FA2AD0" w:rsidRDefault="00FA2AD0" w:rsidP="00086E81">
      <w:pPr>
        <w:ind w:left="-1276" w:right="-1300"/>
      </w:pPr>
      <w:sdt>
        <w:sdtPr>
          <w:alias w:val="Descripción del diploma:"/>
          <w:tag w:val="Descripción del diploma:"/>
          <w:id w:val="1826703404"/>
          <w:placeholder>
            <w:docPart w:val="A57B8C77D6B141B29033351A76036C81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ha superado los estudios de secundaria obligatorios aprobados por la Consejería de Educación de</w:t>
          </w:r>
        </w:sdtContent>
      </w:sdt>
      <w:r>
        <w:rPr>
          <w:lang w:bidi="es-ES"/>
        </w:rPr>
        <w:t xml:space="preserve"> </w:t>
      </w:r>
      <w:sdt>
        <w:sdtPr>
          <w:alias w:val="Escriba la comunidad autónoma:"/>
          <w:tag w:val="Escriba la comunidad autónoma:"/>
          <w:id w:val="2146612294"/>
          <w:placeholder>
            <w:docPart w:val="B037C7F6E9224072A4CEAAFAF52ED666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comunidad autónoma</w:t>
          </w:r>
        </w:sdtContent>
      </w:sdt>
      <w:r>
        <w:rPr>
          <w:lang w:bidi="es-ES"/>
        </w:rPr>
        <w:t xml:space="preserve">. </w:t>
      </w:r>
      <w:sdt>
        <w:sdtPr>
          <w:alias w:val="Descripción del diploma:"/>
          <w:tag w:val="Descripción del diploma:"/>
          <w:id w:val="1350836817"/>
          <w:placeholder>
            <w:docPart w:val="6168FF6E51E848D9A12B48A38549CDF2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Por tanto, se le otorga este</w:t>
          </w:r>
        </w:sdtContent>
      </w:sdt>
    </w:p>
    <w:p w:rsidR="00FA2AD0" w:rsidRDefault="00FA2AD0" w:rsidP="00637172">
      <w:pPr>
        <w:pStyle w:val="Puesto"/>
      </w:pPr>
      <w:sdt>
        <w:sdtPr>
          <w:alias w:val="Escriba el diploma:"/>
          <w:tag w:val="Escriba el diploma:"/>
          <w:id w:val="-328978246"/>
          <w:placeholder>
            <w:docPart w:val="87627305AD624FC5B263AC019F11AAF7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DIPLOMA</w:t>
          </w:r>
        </w:sdtContent>
      </w:sdt>
    </w:p>
    <w:p w:rsidR="00FA2AD0" w:rsidRDefault="00FA2AD0" w:rsidP="00150073">
      <w:r>
        <w:t>16/6/2023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FA2AD0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A2AD0" w:rsidRDefault="00FA2AD0">
            <w:pPr>
              <w:pStyle w:val="Firma"/>
            </w:pPr>
            <w:sdt>
              <w:sdtPr>
                <w:alias w:val="Administrador:"/>
                <w:tag w:val="Administrador:"/>
                <w:id w:val="1107619633"/>
                <w:placeholder>
                  <w:docPart w:val="6E2A9BB025E045E793BC0F0C39BE689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Administrador</w:t>
                </w:r>
              </w:sdtContent>
            </w:sdt>
          </w:p>
        </w:tc>
        <w:tc>
          <w:tcPr>
            <w:tcW w:w="2946" w:type="dxa"/>
            <w:vAlign w:val="bottom"/>
          </w:tcPr>
          <w:p w:rsidR="00FA2AD0" w:rsidRPr="00A91699" w:rsidRDefault="00FA2AD0" w:rsidP="00A91699">
            <w:pPr>
              <w:pStyle w:val="Sell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Elipse 1" title="Círculo con la palabra &quot;sello&quot; en el interi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llo:"/>
                                    <w:tag w:val="Sello:"/>
                                    <w:id w:val="-1705160969"/>
                                    <w:placeholder>
                                      <w:docPart w:val="02AD66D8309743B990CC390FB1368758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FA2AD0" w:rsidRDefault="00FA2AD0" w:rsidP="00A91699">
                                      <w:pPr>
                                        <w:pStyle w:val="Sello"/>
                                      </w:pPr>
                                      <w:r w:rsidRPr="002D69D3">
                                        <w:rPr>
                                          <w:lang w:bidi="es-ES"/>
                                        </w:rPr>
                                        <w:t>SELLO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" o:spid="_x0000_s1026" alt="Título: Círculo con la palabra &quot;sello&quot; en el interior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llo:"/>
                              <w:tag w:val="Sello:"/>
                              <w:id w:val="-1705160969"/>
                              <w:placeholder>
                                <w:docPart w:val="02AD66D8309743B990CC390FB136875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FA2AD0" w:rsidRDefault="00FA2AD0" w:rsidP="00A91699">
                                <w:pPr>
                                  <w:pStyle w:val="Sello"/>
                                </w:pPr>
                                <w:r w:rsidRPr="002D69D3">
                                  <w:rPr>
                                    <w:lang w:bidi="es-ES"/>
                                  </w:rPr>
                                  <w:t>SELLO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FA2AD0" w:rsidRDefault="00FA2AD0" w:rsidP="00662298">
            <w:pPr>
              <w:pStyle w:val="Firma"/>
            </w:pPr>
            <w:r>
              <w:t>Director/</w:t>
            </w:r>
            <w:proofErr w:type="spellStart"/>
            <w:r>
              <w:t>a</w:t>
            </w:r>
            <w:r>
              <w:rPr>
                <w:noProof/>
              </w:rPr>
              <w:t>David</w:t>
            </w:r>
            <w:proofErr w:type="spellEnd"/>
            <w:r>
              <w:rPr>
                <w:noProof/>
              </w:rPr>
              <w:t xml:space="preserve"> DavidDavid David</w:t>
            </w:r>
          </w:p>
        </w:tc>
      </w:tr>
    </w:tbl>
    <w:p w:rsidR="00FA2AD0" w:rsidRDefault="00FA2AD0" w:rsidP="004411C1"/>
    <w:p w:rsidR="00FA2AD0" w:rsidRDefault="00FA2AD0" w:rsidP="004411C1">
      <w:pPr>
        <w:sectPr w:rsidR="00FA2AD0" w:rsidSect="00FA2AD0">
          <w:headerReference w:type="default" r:id="rId7"/>
          <w:footerReference w:type="default" r:id="rId8"/>
          <w:headerReference w:type="first" r:id="rId9"/>
          <w:pgSz w:w="16838" w:h="11906" w:orient="landscape" w:code="9"/>
          <w:pgMar w:top="2088" w:right="4320" w:bottom="709" w:left="4320" w:header="1368" w:footer="1015" w:gutter="0"/>
          <w:pgNumType w:start="1"/>
          <w:cols w:space="720"/>
          <w:titlePg/>
          <w:docGrid w:linePitch="381"/>
        </w:sectPr>
      </w:pPr>
    </w:p>
    <w:p w:rsidR="00FA2AD0" w:rsidRPr="003F36E1" w:rsidRDefault="00FA2AD0" w:rsidP="00086E81">
      <w:pPr>
        <w:pStyle w:val="Subttulo"/>
        <w:ind w:left="-2127" w:right="-2150"/>
      </w:pPr>
      <w:r>
        <w:lastRenderedPageBreak/>
        <w:t>IES JOAN RAMIS I RAMIS</w:t>
      </w:r>
    </w:p>
    <w:p w:rsidR="00FA2AD0" w:rsidRPr="00637172" w:rsidRDefault="00FA2AD0" w:rsidP="00637172">
      <w:pPr>
        <w:pStyle w:val="Ttulo1"/>
      </w:pPr>
      <w:sdt>
        <w:sdtPr>
          <w:alias w:val="Certifica que:"/>
          <w:tag w:val="Certifica que:"/>
          <w:id w:val="-1975674356"/>
          <w:placeholder>
            <w:docPart w:val="B523F6A8FF354E5DA06452C088E99E6A"/>
          </w:placeholder>
          <w:temporary/>
          <w:showingPlcHdr/>
          <w15:appearance w15:val="hidden"/>
        </w:sdtPr>
        <w:sdtContent>
          <w:r w:rsidRPr="00637172">
            <w:rPr>
              <w:lang w:bidi="es-ES"/>
            </w:rPr>
            <w:t>CERTIFICA QUE</w:t>
          </w:r>
        </w:sdtContent>
      </w:sdt>
    </w:p>
    <w:p w:rsidR="00FA2AD0" w:rsidRDefault="00FA2AD0" w:rsidP="00637172">
      <w:pPr>
        <w:pStyle w:val="Puesto"/>
      </w:pPr>
      <w:r w:rsidRPr="00C8481D">
        <w:rPr>
          <w:noProof/>
        </w:rPr>
        <w:t>Ethan</w:t>
      </w:r>
    </w:p>
    <w:p w:rsidR="00FA2AD0" w:rsidRDefault="00FA2AD0" w:rsidP="00086E81">
      <w:pPr>
        <w:ind w:left="-1276" w:right="-1300"/>
      </w:pPr>
      <w:sdt>
        <w:sdtPr>
          <w:alias w:val="Descripción del diploma:"/>
          <w:tag w:val="Descripción del diploma:"/>
          <w:id w:val="469478205"/>
          <w:placeholder>
            <w:docPart w:val="4AE6DDFC76EE41178D265C3781E3871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ha superado los estudios de secundaria obligatorios aprobados por la Consejería de Educación de</w:t>
          </w:r>
        </w:sdtContent>
      </w:sdt>
      <w:r>
        <w:rPr>
          <w:lang w:bidi="es-ES"/>
        </w:rPr>
        <w:t xml:space="preserve"> </w:t>
      </w:r>
      <w:sdt>
        <w:sdtPr>
          <w:alias w:val="Escriba la comunidad autónoma:"/>
          <w:tag w:val="Escriba la comunidad autónoma:"/>
          <w:id w:val="-1824036329"/>
          <w:placeholder>
            <w:docPart w:val="C82DA38F7854414FA05E93039E663947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comunidad autónoma</w:t>
          </w:r>
        </w:sdtContent>
      </w:sdt>
      <w:r>
        <w:rPr>
          <w:lang w:bidi="es-ES"/>
        </w:rPr>
        <w:t xml:space="preserve">. </w:t>
      </w:r>
      <w:sdt>
        <w:sdtPr>
          <w:alias w:val="Descripción del diploma:"/>
          <w:tag w:val="Descripción del diploma:"/>
          <w:id w:val="1029917004"/>
          <w:placeholder>
            <w:docPart w:val="F4550592904246D2B54F76981BA87F8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Por tanto, se le otorga este</w:t>
          </w:r>
        </w:sdtContent>
      </w:sdt>
    </w:p>
    <w:p w:rsidR="00FA2AD0" w:rsidRDefault="00FA2AD0" w:rsidP="00637172">
      <w:pPr>
        <w:pStyle w:val="Puesto"/>
      </w:pPr>
      <w:sdt>
        <w:sdtPr>
          <w:alias w:val="Escriba el diploma:"/>
          <w:tag w:val="Escriba el diploma:"/>
          <w:id w:val="1089430511"/>
          <w:placeholder>
            <w:docPart w:val="534664827E6F40BCAACD75670A344555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DIPLOMA</w:t>
          </w:r>
        </w:sdtContent>
      </w:sdt>
    </w:p>
    <w:p w:rsidR="00FA2AD0" w:rsidRDefault="00FA2AD0" w:rsidP="00150073">
      <w:r>
        <w:t>16/6/2023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FA2AD0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A2AD0" w:rsidRDefault="00FA2AD0">
            <w:pPr>
              <w:pStyle w:val="Firma"/>
            </w:pPr>
            <w:sdt>
              <w:sdtPr>
                <w:alias w:val="Administrador:"/>
                <w:tag w:val="Administrador:"/>
                <w:id w:val="432245976"/>
                <w:placeholder>
                  <w:docPart w:val="77467AF22D984E48BE73500D6A85CA3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Administrador</w:t>
                </w:r>
              </w:sdtContent>
            </w:sdt>
          </w:p>
        </w:tc>
        <w:tc>
          <w:tcPr>
            <w:tcW w:w="2946" w:type="dxa"/>
            <w:vAlign w:val="bottom"/>
          </w:tcPr>
          <w:p w:rsidR="00FA2AD0" w:rsidRPr="00A91699" w:rsidRDefault="00FA2AD0" w:rsidP="00A91699">
            <w:pPr>
              <w:pStyle w:val="Sell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3" name="Elipse 1" title="Círculo con la palabra &quot;sello&quot; en el interi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llo:"/>
                                    <w:tag w:val="Sello:"/>
                                    <w:id w:val="-1677496036"/>
                                    <w:placeholder>
                                      <w:docPart w:val="C402115C41E84C25A3045B17CA58D40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FA2AD0" w:rsidRDefault="00FA2AD0" w:rsidP="00A91699">
                                      <w:pPr>
                                        <w:pStyle w:val="Sello"/>
                                      </w:pPr>
                                      <w:r w:rsidRPr="002D69D3">
                                        <w:rPr>
                                          <w:lang w:bidi="es-ES"/>
                                        </w:rPr>
                                        <w:t>SELLO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27" alt="Título: Círculo con la palabra &quot;sello&quot; en el interior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llo:"/>
                              <w:tag w:val="Sello:"/>
                              <w:id w:val="-1677496036"/>
                              <w:placeholder>
                                <w:docPart w:val="C402115C41E84C25A3045B17CA58D40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FA2AD0" w:rsidRDefault="00FA2AD0" w:rsidP="00A91699">
                                <w:pPr>
                                  <w:pStyle w:val="Sello"/>
                                </w:pPr>
                                <w:r w:rsidRPr="002D69D3">
                                  <w:rPr>
                                    <w:lang w:bidi="es-ES"/>
                                  </w:rPr>
                                  <w:t>SELLO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FA2AD0" w:rsidRDefault="00FA2AD0" w:rsidP="00662298">
            <w:pPr>
              <w:pStyle w:val="Firma"/>
            </w:pPr>
            <w:r>
              <w:t>Director/</w:t>
            </w:r>
            <w:proofErr w:type="spellStart"/>
            <w:r>
              <w:t>a</w:t>
            </w:r>
            <w:r>
              <w:rPr>
                <w:noProof/>
              </w:rPr>
              <w:t>Ethan</w:t>
            </w:r>
            <w:proofErr w:type="spellEnd"/>
            <w:r>
              <w:rPr>
                <w:noProof/>
              </w:rPr>
              <w:t xml:space="preserve"> EthanEthan Ethan</w:t>
            </w:r>
          </w:p>
        </w:tc>
      </w:tr>
    </w:tbl>
    <w:p w:rsidR="00FA2AD0" w:rsidRDefault="00FA2AD0" w:rsidP="004411C1"/>
    <w:p w:rsidR="00FA2AD0" w:rsidRDefault="00FA2AD0" w:rsidP="004411C1">
      <w:pPr>
        <w:sectPr w:rsidR="00FA2AD0" w:rsidSect="00FA2AD0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709" w:left="4320" w:header="1368" w:footer="1015" w:gutter="0"/>
          <w:pgNumType w:start="1"/>
          <w:cols w:space="720"/>
          <w:titlePg/>
          <w:docGrid w:linePitch="381"/>
        </w:sectPr>
      </w:pPr>
    </w:p>
    <w:p w:rsidR="00FA2AD0" w:rsidRPr="003F36E1" w:rsidRDefault="00FA2AD0" w:rsidP="00086E81">
      <w:pPr>
        <w:pStyle w:val="Subttulo"/>
        <w:ind w:left="-2127" w:right="-2150"/>
      </w:pPr>
      <w:r>
        <w:lastRenderedPageBreak/>
        <w:t>IES JOAN RAMIS I RAMIS</w:t>
      </w:r>
    </w:p>
    <w:p w:rsidR="00FA2AD0" w:rsidRPr="00637172" w:rsidRDefault="00FA2AD0" w:rsidP="00637172">
      <w:pPr>
        <w:pStyle w:val="Ttulo1"/>
      </w:pPr>
      <w:sdt>
        <w:sdtPr>
          <w:alias w:val="Certifica que:"/>
          <w:tag w:val="Certifica que:"/>
          <w:id w:val="58143720"/>
          <w:placeholder>
            <w:docPart w:val="3E9393163BB44256997F10BAE0E59D21"/>
          </w:placeholder>
          <w:temporary/>
          <w:showingPlcHdr/>
          <w15:appearance w15:val="hidden"/>
        </w:sdtPr>
        <w:sdtContent>
          <w:r w:rsidRPr="00637172">
            <w:rPr>
              <w:lang w:bidi="es-ES"/>
            </w:rPr>
            <w:t>CERTIFICA QUE</w:t>
          </w:r>
        </w:sdtContent>
      </w:sdt>
    </w:p>
    <w:p w:rsidR="00FA2AD0" w:rsidRDefault="00FA2AD0" w:rsidP="00637172">
      <w:pPr>
        <w:pStyle w:val="Puesto"/>
      </w:pPr>
      <w:r w:rsidRPr="00C8481D">
        <w:rPr>
          <w:noProof/>
        </w:rPr>
        <w:t>Dani</w:t>
      </w:r>
    </w:p>
    <w:p w:rsidR="00FA2AD0" w:rsidRDefault="00FA2AD0" w:rsidP="00086E81">
      <w:pPr>
        <w:ind w:left="-1276" w:right="-1300"/>
      </w:pPr>
      <w:sdt>
        <w:sdtPr>
          <w:alias w:val="Descripción del diploma:"/>
          <w:tag w:val="Descripción del diploma:"/>
          <w:id w:val="-1941136546"/>
          <w:placeholder>
            <w:docPart w:val="0AC490CD220C4D97B1FB4093B78C82AB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ha superado los estudios de secundaria obligatorios aprobados por la Consejería de Educación de</w:t>
          </w:r>
        </w:sdtContent>
      </w:sdt>
      <w:r>
        <w:rPr>
          <w:lang w:bidi="es-ES"/>
        </w:rPr>
        <w:t xml:space="preserve"> </w:t>
      </w:r>
      <w:sdt>
        <w:sdtPr>
          <w:alias w:val="Escriba la comunidad autónoma:"/>
          <w:tag w:val="Escriba la comunidad autónoma:"/>
          <w:id w:val="-1027252232"/>
          <w:placeholder>
            <w:docPart w:val="422954C7DA564145BB170BB41BD550B2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comunidad autónoma</w:t>
          </w:r>
        </w:sdtContent>
      </w:sdt>
      <w:r>
        <w:rPr>
          <w:lang w:bidi="es-ES"/>
        </w:rPr>
        <w:t xml:space="preserve">. </w:t>
      </w:r>
      <w:sdt>
        <w:sdtPr>
          <w:alias w:val="Descripción del diploma:"/>
          <w:tag w:val="Descripción del diploma:"/>
          <w:id w:val="113950563"/>
          <w:placeholder>
            <w:docPart w:val="EE3A545F4BB34E09941B3C8B17B45E89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Por tanto, se le otorga este</w:t>
          </w:r>
        </w:sdtContent>
      </w:sdt>
    </w:p>
    <w:p w:rsidR="00FA2AD0" w:rsidRDefault="00FA2AD0" w:rsidP="00637172">
      <w:pPr>
        <w:pStyle w:val="Puesto"/>
      </w:pPr>
      <w:sdt>
        <w:sdtPr>
          <w:alias w:val="Escriba el diploma:"/>
          <w:tag w:val="Escriba el diploma:"/>
          <w:id w:val="-1806697294"/>
          <w:placeholder>
            <w:docPart w:val="48C1AAD52AB94E46A614D97528EFEF1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DIPLOMA</w:t>
          </w:r>
        </w:sdtContent>
      </w:sdt>
    </w:p>
    <w:p w:rsidR="00FA2AD0" w:rsidRDefault="00FA2AD0" w:rsidP="00150073">
      <w:r>
        <w:t>16/6/2023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FA2AD0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A2AD0" w:rsidRDefault="00FA2AD0">
            <w:pPr>
              <w:pStyle w:val="Firma"/>
            </w:pPr>
            <w:sdt>
              <w:sdtPr>
                <w:alias w:val="Administrador:"/>
                <w:tag w:val="Administrador:"/>
                <w:id w:val="-1721353123"/>
                <w:placeholder>
                  <w:docPart w:val="0C16827D2DD54F58B01A1BDA9C1A3F3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Administrador</w:t>
                </w:r>
              </w:sdtContent>
            </w:sdt>
          </w:p>
        </w:tc>
        <w:tc>
          <w:tcPr>
            <w:tcW w:w="2946" w:type="dxa"/>
            <w:vAlign w:val="bottom"/>
          </w:tcPr>
          <w:p w:rsidR="00FA2AD0" w:rsidRPr="00A91699" w:rsidRDefault="00FA2AD0" w:rsidP="00A91699">
            <w:pPr>
              <w:pStyle w:val="Sell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7" name="Elipse 1" title="Círculo con la palabra &quot;sello&quot; en el interi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llo:"/>
                                    <w:tag w:val="Sello:"/>
                                    <w:id w:val="345296393"/>
                                    <w:placeholder>
                                      <w:docPart w:val="D83815C44F5B48BA97183BF2DE3FD23D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FA2AD0" w:rsidRDefault="00FA2AD0" w:rsidP="00A91699">
                                      <w:pPr>
                                        <w:pStyle w:val="Sello"/>
                                      </w:pPr>
                                      <w:r w:rsidRPr="002D69D3">
                                        <w:rPr>
                                          <w:lang w:bidi="es-ES"/>
                                        </w:rPr>
                                        <w:t>SELLO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28" alt="Título: Círculo con la palabra &quot;sello&quot; en el interior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llo:"/>
                              <w:tag w:val="Sello:"/>
                              <w:id w:val="345296393"/>
                              <w:placeholder>
                                <w:docPart w:val="D83815C44F5B48BA97183BF2DE3FD23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FA2AD0" w:rsidRDefault="00FA2AD0" w:rsidP="00A91699">
                                <w:pPr>
                                  <w:pStyle w:val="Sello"/>
                                </w:pPr>
                                <w:r w:rsidRPr="002D69D3">
                                  <w:rPr>
                                    <w:lang w:bidi="es-ES"/>
                                  </w:rPr>
                                  <w:t>SELLO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FA2AD0" w:rsidRDefault="00FA2AD0" w:rsidP="00662298">
            <w:pPr>
              <w:pStyle w:val="Firma"/>
            </w:pPr>
            <w:r>
              <w:t>Director/</w:t>
            </w:r>
            <w:proofErr w:type="spellStart"/>
            <w:r>
              <w:t>a</w:t>
            </w:r>
            <w:r>
              <w:rPr>
                <w:noProof/>
              </w:rPr>
              <w:t>Dani</w:t>
            </w:r>
            <w:proofErr w:type="spellEnd"/>
            <w:r>
              <w:rPr>
                <w:noProof/>
              </w:rPr>
              <w:t xml:space="preserve"> DaniDani Dani</w:t>
            </w:r>
          </w:p>
        </w:tc>
      </w:tr>
    </w:tbl>
    <w:p w:rsidR="00FA2AD0" w:rsidRDefault="00FA2AD0" w:rsidP="004411C1"/>
    <w:p w:rsidR="00FA2AD0" w:rsidRDefault="00FA2AD0" w:rsidP="004411C1">
      <w:pPr>
        <w:sectPr w:rsidR="00FA2AD0" w:rsidSect="00FA2AD0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709" w:left="4320" w:header="1368" w:footer="1015" w:gutter="0"/>
          <w:pgNumType w:start="1"/>
          <w:cols w:space="720"/>
          <w:titlePg/>
          <w:docGrid w:linePitch="381"/>
        </w:sectPr>
      </w:pPr>
    </w:p>
    <w:p w:rsidR="00FA2AD0" w:rsidRPr="003F36E1" w:rsidRDefault="00FA2AD0" w:rsidP="00086E81">
      <w:pPr>
        <w:pStyle w:val="Subttulo"/>
        <w:ind w:left="-2127" w:right="-2150"/>
      </w:pPr>
      <w:r>
        <w:lastRenderedPageBreak/>
        <w:t>IES JOAN RAMIS I RAMIS</w:t>
      </w:r>
    </w:p>
    <w:p w:rsidR="00FA2AD0" w:rsidRPr="00637172" w:rsidRDefault="00FA2AD0" w:rsidP="00637172">
      <w:pPr>
        <w:pStyle w:val="Ttulo1"/>
      </w:pPr>
      <w:sdt>
        <w:sdtPr>
          <w:alias w:val="Certifica que:"/>
          <w:tag w:val="Certifica que:"/>
          <w:id w:val="-1226145156"/>
          <w:placeholder>
            <w:docPart w:val="CB864B8377364ACB823684A5CA5FC1D6"/>
          </w:placeholder>
          <w:temporary/>
          <w:showingPlcHdr/>
          <w15:appearance w15:val="hidden"/>
        </w:sdtPr>
        <w:sdtContent>
          <w:r w:rsidRPr="00637172">
            <w:rPr>
              <w:lang w:bidi="es-ES"/>
            </w:rPr>
            <w:t>CERTIFICA QUE</w:t>
          </w:r>
        </w:sdtContent>
      </w:sdt>
    </w:p>
    <w:p w:rsidR="00FA2AD0" w:rsidRDefault="00FA2AD0" w:rsidP="00637172">
      <w:pPr>
        <w:pStyle w:val="Puesto"/>
      </w:pPr>
      <w:r w:rsidRPr="00C8481D">
        <w:rPr>
          <w:noProof/>
        </w:rPr>
        <w:t>Julia</w:t>
      </w:r>
    </w:p>
    <w:p w:rsidR="00FA2AD0" w:rsidRDefault="00FA2AD0" w:rsidP="00086E81">
      <w:pPr>
        <w:ind w:left="-1276" w:right="-1300"/>
      </w:pPr>
      <w:sdt>
        <w:sdtPr>
          <w:alias w:val="Descripción del diploma:"/>
          <w:tag w:val="Descripción del diploma:"/>
          <w:id w:val="754483356"/>
          <w:placeholder>
            <w:docPart w:val="F631F9366A6D430CB1EEA203621D5E41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ha superado los estudios de secundaria obligatorios aprobados por la Consejería de Educación de</w:t>
          </w:r>
        </w:sdtContent>
      </w:sdt>
      <w:r>
        <w:rPr>
          <w:lang w:bidi="es-ES"/>
        </w:rPr>
        <w:t xml:space="preserve"> </w:t>
      </w:r>
      <w:sdt>
        <w:sdtPr>
          <w:alias w:val="Escriba la comunidad autónoma:"/>
          <w:tag w:val="Escriba la comunidad autónoma:"/>
          <w:id w:val="1052051946"/>
          <w:placeholder>
            <w:docPart w:val="688C86F30EDE4FE5AF7B0EB8A6B58B79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comunidad autónoma</w:t>
          </w:r>
        </w:sdtContent>
      </w:sdt>
      <w:r>
        <w:rPr>
          <w:lang w:bidi="es-ES"/>
        </w:rPr>
        <w:t xml:space="preserve">. </w:t>
      </w:r>
      <w:sdt>
        <w:sdtPr>
          <w:alias w:val="Descripción del diploma:"/>
          <w:tag w:val="Descripción del diploma:"/>
          <w:id w:val="-1909920249"/>
          <w:placeholder>
            <w:docPart w:val="2F3CA1A2A43E4D68AF534E868D460C9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Por tanto, se le otorga este</w:t>
          </w:r>
        </w:sdtContent>
      </w:sdt>
    </w:p>
    <w:p w:rsidR="00FA2AD0" w:rsidRDefault="00FA2AD0" w:rsidP="00637172">
      <w:pPr>
        <w:pStyle w:val="Puesto"/>
      </w:pPr>
      <w:sdt>
        <w:sdtPr>
          <w:alias w:val="Escriba el diploma:"/>
          <w:tag w:val="Escriba el diploma:"/>
          <w:id w:val="-256454393"/>
          <w:placeholder>
            <w:docPart w:val="2F9C23BF67C14CE9B146A87ACA33221D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DIPLOMA</w:t>
          </w:r>
        </w:sdtContent>
      </w:sdt>
    </w:p>
    <w:p w:rsidR="00FA2AD0" w:rsidRDefault="00FA2AD0" w:rsidP="00150073">
      <w:r>
        <w:t>16/6/2023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FA2AD0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FA2AD0" w:rsidRDefault="00FA2AD0">
            <w:pPr>
              <w:pStyle w:val="Firma"/>
            </w:pPr>
            <w:sdt>
              <w:sdtPr>
                <w:alias w:val="Administrador:"/>
                <w:tag w:val="Administrador:"/>
                <w:id w:val="1512953532"/>
                <w:placeholder>
                  <w:docPart w:val="544344C08AF049EE92232F953AAF133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Administrador</w:t>
                </w:r>
              </w:sdtContent>
            </w:sdt>
          </w:p>
        </w:tc>
        <w:tc>
          <w:tcPr>
            <w:tcW w:w="2946" w:type="dxa"/>
            <w:vAlign w:val="bottom"/>
          </w:tcPr>
          <w:p w:rsidR="00FA2AD0" w:rsidRPr="00A91699" w:rsidRDefault="00FA2AD0" w:rsidP="00A91699">
            <w:pPr>
              <w:pStyle w:val="Sell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" name="Elipse 1" title="Círculo con la palabra &quot;sello&quot; en el interi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llo:"/>
                                    <w:tag w:val="Sello:"/>
                                    <w:id w:val="1454986189"/>
                                    <w:placeholder>
                                      <w:docPart w:val="B5A0D42E66254B74AD00EA3E7F99873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FA2AD0" w:rsidRDefault="00FA2AD0" w:rsidP="00A91699">
                                      <w:pPr>
                                        <w:pStyle w:val="Sello"/>
                                      </w:pPr>
                                      <w:r w:rsidRPr="002D69D3">
                                        <w:rPr>
                                          <w:lang w:bidi="es-ES"/>
                                        </w:rPr>
                                        <w:t>SELLO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29" alt="Título: Círculo con la palabra &quot;sello&quot; en el interior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llo:"/>
                              <w:tag w:val="Sello:"/>
                              <w:id w:val="1454986189"/>
                              <w:placeholder>
                                <w:docPart w:val="B5A0D42E66254B74AD00EA3E7F998736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FA2AD0" w:rsidRDefault="00FA2AD0" w:rsidP="00A91699">
                                <w:pPr>
                                  <w:pStyle w:val="Sello"/>
                                </w:pPr>
                                <w:r w:rsidRPr="002D69D3">
                                  <w:rPr>
                                    <w:lang w:bidi="es-ES"/>
                                  </w:rPr>
                                  <w:t>SELLO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FA2AD0" w:rsidRDefault="00FA2AD0" w:rsidP="00662298">
            <w:pPr>
              <w:pStyle w:val="Firma"/>
            </w:pPr>
            <w:r>
              <w:t>Director/</w:t>
            </w:r>
            <w:proofErr w:type="spellStart"/>
            <w:r>
              <w:t>a</w:t>
            </w:r>
            <w:r>
              <w:rPr>
                <w:noProof/>
              </w:rPr>
              <w:t>Julia</w:t>
            </w:r>
            <w:proofErr w:type="spellEnd"/>
            <w:r>
              <w:rPr>
                <w:noProof/>
              </w:rPr>
              <w:t xml:space="preserve"> JuliaJulia Julia</w:t>
            </w:r>
          </w:p>
        </w:tc>
      </w:tr>
    </w:tbl>
    <w:p w:rsidR="00FA2AD0" w:rsidRDefault="00FA2AD0" w:rsidP="004411C1"/>
    <w:p w:rsidR="00FA2AD0" w:rsidRDefault="00FA2AD0" w:rsidP="004411C1">
      <w:pPr>
        <w:sectPr w:rsidR="00FA2AD0" w:rsidSect="00FA2AD0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709" w:left="4320" w:header="1368" w:footer="1015" w:gutter="0"/>
          <w:pgNumType w:start="1"/>
          <w:cols w:space="720"/>
          <w:titlePg/>
          <w:docGrid w:linePitch="381"/>
        </w:sectPr>
      </w:pPr>
    </w:p>
    <w:p w:rsidR="00FA2AD0" w:rsidRDefault="00FA2AD0" w:rsidP="004411C1"/>
    <w:sectPr w:rsidR="00FA2AD0" w:rsidSect="00FA2AD0">
      <w:headerReference w:type="default" r:id="rId19"/>
      <w:footerReference w:type="default" r:id="rId20"/>
      <w:headerReference w:type="first" r:id="rId21"/>
      <w:type w:val="continuous"/>
      <w:pgSz w:w="16838" w:h="11906" w:orient="landscape" w:code="9"/>
      <w:pgMar w:top="2088" w:right="4320" w:bottom="709" w:left="4320" w:header="1368" w:footer="101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B04" w:rsidRDefault="00E10B04">
      <w:r>
        <w:separator/>
      </w:r>
    </w:p>
  </w:endnote>
  <w:endnote w:type="continuationSeparator" w:id="0">
    <w:p w:rsidR="00E10B04" w:rsidRDefault="00E1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301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AD0" w:rsidRDefault="00FA2AD0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988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AD0" w:rsidRDefault="00FA2AD0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809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AD0" w:rsidRDefault="00FA2AD0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228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AD0" w:rsidRDefault="00FA2AD0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61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02F" w:rsidRDefault="0034202F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84EB7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B04" w:rsidRDefault="00E10B04">
      <w:r>
        <w:separator/>
      </w:r>
    </w:p>
  </w:footnote>
  <w:footnote w:type="continuationSeparator" w:id="0">
    <w:p w:rsidR="00E10B04" w:rsidRDefault="00E10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n 1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2F" w:rsidRDefault="0034202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9" name="Imagen 69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n 2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" name="Imagen 5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n 6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" name="Imagen 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" name="Imagen 9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" name="Imagen 11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D0" w:rsidRDefault="00FA2AD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Imagen 12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2F" w:rsidRDefault="0034202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n 6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98"/>
    <w:rsid w:val="00015A24"/>
    <w:rsid w:val="0004165D"/>
    <w:rsid w:val="0005145F"/>
    <w:rsid w:val="00051A41"/>
    <w:rsid w:val="00053FAA"/>
    <w:rsid w:val="00086E81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4202F"/>
    <w:rsid w:val="00383A71"/>
    <w:rsid w:val="003C364E"/>
    <w:rsid w:val="003E56A7"/>
    <w:rsid w:val="003F36E1"/>
    <w:rsid w:val="003F7405"/>
    <w:rsid w:val="00415B08"/>
    <w:rsid w:val="00437082"/>
    <w:rsid w:val="004411C1"/>
    <w:rsid w:val="0046494F"/>
    <w:rsid w:val="004732CA"/>
    <w:rsid w:val="00484EB7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298"/>
    <w:rsid w:val="00662788"/>
    <w:rsid w:val="0068461E"/>
    <w:rsid w:val="0070422D"/>
    <w:rsid w:val="00737035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13A4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0B04"/>
    <w:rsid w:val="00E15617"/>
    <w:rsid w:val="00EA142A"/>
    <w:rsid w:val="00F82E68"/>
    <w:rsid w:val="00F850E4"/>
    <w:rsid w:val="00F93683"/>
    <w:rsid w:val="00FA2AD0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CE9300-0C70-4B76-9C3C-6B7BBA4F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s-E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llo">
    <w:name w:val="Sel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styleId="Tabladecuadrcula1clara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8" w:space="0" w:color="D092A7" w:themeColor="accent4"/>
        <w:bottom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8" w:space="0" w:color="9C85C0" w:themeColor="accent5"/>
        <w:bottom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8" w:space="0" w:color="809EC2" w:themeColor="accent6"/>
        <w:bottom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A5B592" w:themeColor="accent1"/>
        <w:bottom w:val="single" w:sz="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3A447" w:themeColor="accent2"/>
        <w:bottom w:val="single" w:sz="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E7BC29" w:themeColor="accent3"/>
        <w:bottom w:val="single" w:sz="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D092A7" w:themeColor="accent4"/>
        <w:bottom w:val="single" w:sz="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9C85C0" w:themeColor="accent5"/>
        <w:bottom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809EC2" w:themeColor="accent6"/>
        <w:bottom w:val="single" w:sz="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bottom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bottom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bottom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styleId="Tablanormal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086E81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086E81"/>
    <w:rPr>
      <w:caps/>
      <w:color w:val="5A5A5A" w:themeColor="text1" w:themeTint="A5"/>
      <w:spacing w:val="-4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D624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link w:val="Puest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glossaryDocument" Target="glossary/document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te\AppData\Roaming\Microsoft\Templates\Diploma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0BF0F2122748009C63BE4799DB4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A44E-B3D0-4BDF-A51A-69D344406111}"/>
      </w:docPartPr>
      <w:docPartBody>
        <w:p w:rsidR="00000000" w:rsidRDefault="00312D21" w:rsidP="00312D21">
          <w:pPr>
            <w:pStyle w:val="130BF0F2122748009C63BE4799DB4104"/>
          </w:pPr>
          <w:r w:rsidRPr="00637172">
            <w:rPr>
              <w:lang w:bidi="es-ES"/>
            </w:rPr>
            <w:t>CERTIFICA QUE</w:t>
          </w:r>
        </w:p>
      </w:docPartBody>
    </w:docPart>
    <w:docPart>
      <w:docPartPr>
        <w:name w:val="A57B8C77D6B141B29033351A7603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13A1-FC8F-4F16-AE62-54C5DD394B15}"/>
      </w:docPartPr>
      <w:docPartBody>
        <w:p w:rsidR="00000000" w:rsidRDefault="00312D21" w:rsidP="00312D21">
          <w:pPr>
            <w:pStyle w:val="A57B8C77D6B141B29033351A76036C81"/>
          </w:pPr>
          <w:r>
            <w:rPr>
              <w:lang w:bidi="es-ES"/>
            </w:rPr>
            <w:t>ha superado los estudios de secundaria obligatorios aprobados por la Consejería de Educación de</w:t>
          </w:r>
        </w:p>
      </w:docPartBody>
    </w:docPart>
    <w:docPart>
      <w:docPartPr>
        <w:name w:val="B037C7F6E9224072A4CEAAFAF52E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A81E-C9FA-4FE4-885B-69F197EE777D}"/>
      </w:docPartPr>
      <w:docPartBody>
        <w:p w:rsidR="00000000" w:rsidRDefault="00312D21" w:rsidP="00312D21">
          <w:pPr>
            <w:pStyle w:val="B037C7F6E9224072A4CEAAFAF52ED666"/>
          </w:pPr>
          <w:r>
            <w:rPr>
              <w:lang w:bidi="es-ES"/>
            </w:rPr>
            <w:t>comunidad autónoma</w:t>
          </w:r>
        </w:p>
      </w:docPartBody>
    </w:docPart>
    <w:docPart>
      <w:docPartPr>
        <w:name w:val="6168FF6E51E848D9A12B48A38549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0F4FC-A9B1-40DE-82C6-59D01C3948CD}"/>
      </w:docPartPr>
      <w:docPartBody>
        <w:p w:rsidR="00000000" w:rsidRDefault="00312D21" w:rsidP="00312D21">
          <w:pPr>
            <w:pStyle w:val="6168FF6E51E848D9A12B48A38549CDF2"/>
          </w:pPr>
          <w:r>
            <w:rPr>
              <w:lang w:bidi="es-ES"/>
            </w:rPr>
            <w:t>Por tanto, se le otorga este</w:t>
          </w:r>
        </w:p>
      </w:docPartBody>
    </w:docPart>
    <w:docPart>
      <w:docPartPr>
        <w:name w:val="87627305AD624FC5B263AC019F11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F100-40DE-4441-8C31-DCC4FDFC0E4C}"/>
      </w:docPartPr>
      <w:docPartBody>
        <w:p w:rsidR="00000000" w:rsidRDefault="00312D21" w:rsidP="00312D21">
          <w:pPr>
            <w:pStyle w:val="87627305AD624FC5B263AC019F11AAF7"/>
          </w:pPr>
          <w:r>
            <w:rPr>
              <w:lang w:bidi="es-ES"/>
            </w:rPr>
            <w:t>DIPLOMA</w:t>
          </w:r>
        </w:p>
      </w:docPartBody>
    </w:docPart>
    <w:docPart>
      <w:docPartPr>
        <w:name w:val="6E2A9BB025E045E793BC0F0C39BE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D14E7-D6FD-4F25-8BE5-38C3163B51A8}"/>
      </w:docPartPr>
      <w:docPartBody>
        <w:p w:rsidR="00000000" w:rsidRDefault="00312D21" w:rsidP="00312D21">
          <w:pPr>
            <w:pStyle w:val="6E2A9BB025E045E793BC0F0C39BE689A"/>
          </w:pPr>
          <w:r>
            <w:rPr>
              <w:lang w:bidi="es-ES"/>
            </w:rPr>
            <w:t>Administrador</w:t>
          </w:r>
        </w:p>
      </w:docPartBody>
    </w:docPart>
    <w:docPart>
      <w:docPartPr>
        <w:name w:val="02AD66D8309743B990CC390FB1368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08EF6-E929-46B4-83D4-17F178F177A6}"/>
      </w:docPartPr>
      <w:docPartBody>
        <w:p w:rsidR="00000000" w:rsidRDefault="00312D21" w:rsidP="00312D21">
          <w:pPr>
            <w:pStyle w:val="02AD66D8309743B990CC390FB1368758"/>
          </w:pPr>
          <w:r w:rsidRPr="002D69D3">
            <w:rPr>
              <w:lang w:bidi="es-ES"/>
            </w:rPr>
            <w:t>SELLO</w:t>
          </w:r>
        </w:p>
      </w:docPartBody>
    </w:docPart>
    <w:docPart>
      <w:docPartPr>
        <w:name w:val="B523F6A8FF354E5DA06452C088E99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A28D3-6105-4341-808D-966A11A42815}"/>
      </w:docPartPr>
      <w:docPartBody>
        <w:p w:rsidR="00000000" w:rsidRDefault="00312D21" w:rsidP="00312D21">
          <w:pPr>
            <w:pStyle w:val="B523F6A8FF354E5DA06452C088E99E6A"/>
          </w:pPr>
          <w:r w:rsidRPr="00637172">
            <w:rPr>
              <w:lang w:bidi="es-ES"/>
            </w:rPr>
            <w:t>CERTIFICA QUE</w:t>
          </w:r>
        </w:p>
      </w:docPartBody>
    </w:docPart>
    <w:docPart>
      <w:docPartPr>
        <w:name w:val="4AE6DDFC76EE41178D265C3781E38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5EF9-B62C-4E1E-B71F-F0F56BDB0509}"/>
      </w:docPartPr>
      <w:docPartBody>
        <w:p w:rsidR="00000000" w:rsidRDefault="00312D21" w:rsidP="00312D21">
          <w:pPr>
            <w:pStyle w:val="4AE6DDFC76EE41178D265C3781E38714"/>
          </w:pPr>
          <w:r>
            <w:rPr>
              <w:lang w:bidi="es-ES"/>
            </w:rPr>
            <w:t>ha superado los estudios de secundaria obligatorios aprobados por la Consejería de Educación de</w:t>
          </w:r>
        </w:p>
      </w:docPartBody>
    </w:docPart>
    <w:docPart>
      <w:docPartPr>
        <w:name w:val="C82DA38F7854414FA05E93039E663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E2F1-EA21-417C-B573-96205C1A5BD7}"/>
      </w:docPartPr>
      <w:docPartBody>
        <w:p w:rsidR="00000000" w:rsidRDefault="00312D21" w:rsidP="00312D21">
          <w:pPr>
            <w:pStyle w:val="C82DA38F7854414FA05E93039E663947"/>
          </w:pPr>
          <w:r>
            <w:rPr>
              <w:lang w:bidi="es-ES"/>
            </w:rPr>
            <w:t>comunidad autónoma</w:t>
          </w:r>
        </w:p>
      </w:docPartBody>
    </w:docPart>
    <w:docPart>
      <w:docPartPr>
        <w:name w:val="F4550592904246D2B54F76981BA87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99346-A4A3-4BB0-8678-F985FAE098A4}"/>
      </w:docPartPr>
      <w:docPartBody>
        <w:p w:rsidR="00000000" w:rsidRDefault="00312D21" w:rsidP="00312D21">
          <w:pPr>
            <w:pStyle w:val="F4550592904246D2B54F76981BA87F84"/>
          </w:pPr>
          <w:r>
            <w:rPr>
              <w:lang w:bidi="es-ES"/>
            </w:rPr>
            <w:t>Por tanto, se le otorga este</w:t>
          </w:r>
        </w:p>
      </w:docPartBody>
    </w:docPart>
    <w:docPart>
      <w:docPartPr>
        <w:name w:val="534664827E6F40BCAACD75670A344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7D984-EF0C-469C-99C8-1C917CFB2D2C}"/>
      </w:docPartPr>
      <w:docPartBody>
        <w:p w:rsidR="00000000" w:rsidRDefault="00312D21" w:rsidP="00312D21">
          <w:pPr>
            <w:pStyle w:val="534664827E6F40BCAACD75670A344555"/>
          </w:pPr>
          <w:r>
            <w:rPr>
              <w:lang w:bidi="es-ES"/>
            </w:rPr>
            <w:t>DIPLOMA</w:t>
          </w:r>
        </w:p>
      </w:docPartBody>
    </w:docPart>
    <w:docPart>
      <w:docPartPr>
        <w:name w:val="77467AF22D984E48BE73500D6A85C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36A3B-9005-4FD6-B533-2F7B8FF125CF}"/>
      </w:docPartPr>
      <w:docPartBody>
        <w:p w:rsidR="00000000" w:rsidRDefault="00312D21" w:rsidP="00312D21">
          <w:pPr>
            <w:pStyle w:val="77467AF22D984E48BE73500D6A85CA34"/>
          </w:pPr>
          <w:r>
            <w:rPr>
              <w:lang w:bidi="es-ES"/>
            </w:rPr>
            <w:t>Administrador</w:t>
          </w:r>
        </w:p>
      </w:docPartBody>
    </w:docPart>
    <w:docPart>
      <w:docPartPr>
        <w:name w:val="3E9393163BB44256997F10BAE0E5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6F25-0024-45EC-B46B-60FE976C7E14}"/>
      </w:docPartPr>
      <w:docPartBody>
        <w:p w:rsidR="00000000" w:rsidRDefault="00312D21" w:rsidP="00312D21">
          <w:pPr>
            <w:pStyle w:val="3E9393163BB44256997F10BAE0E59D21"/>
          </w:pPr>
          <w:r w:rsidRPr="00637172">
            <w:rPr>
              <w:lang w:bidi="es-ES"/>
            </w:rPr>
            <w:t>CERTIFICA QUE</w:t>
          </w:r>
        </w:p>
      </w:docPartBody>
    </w:docPart>
    <w:docPart>
      <w:docPartPr>
        <w:name w:val="0AC490CD220C4D97B1FB4093B78C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7D69-DE68-4EEA-BAD5-AA795087590F}"/>
      </w:docPartPr>
      <w:docPartBody>
        <w:p w:rsidR="00000000" w:rsidRDefault="00312D21" w:rsidP="00312D21">
          <w:pPr>
            <w:pStyle w:val="0AC490CD220C4D97B1FB4093B78C82AB"/>
          </w:pPr>
          <w:r>
            <w:rPr>
              <w:lang w:bidi="es-ES"/>
            </w:rPr>
            <w:t>ha superado los estudios de secundaria obligatorios aprobados por la Consejería de Educación de</w:t>
          </w:r>
        </w:p>
      </w:docPartBody>
    </w:docPart>
    <w:docPart>
      <w:docPartPr>
        <w:name w:val="422954C7DA564145BB170BB41BD55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5B640-3F7E-459F-AABA-06E6FD820A2A}"/>
      </w:docPartPr>
      <w:docPartBody>
        <w:p w:rsidR="00000000" w:rsidRDefault="00312D21" w:rsidP="00312D21">
          <w:pPr>
            <w:pStyle w:val="422954C7DA564145BB170BB41BD550B2"/>
          </w:pPr>
          <w:r>
            <w:rPr>
              <w:lang w:bidi="es-ES"/>
            </w:rPr>
            <w:t>comunidad autónoma</w:t>
          </w:r>
        </w:p>
      </w:docPartBody>
    </w:docPart>
    <w:docPart>
      <w:docPartPr>
        <w:name w:val="EE3A545F4BB34E09941B3C8B17B4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30909-DC78-4F06-A747-9402CB451C23}"/>
      </w:docPartPr>
      <w:docPartBody>
        <w:p w:rsidR="00000000" w:rsidRDefault="00312D21" w:rsidP="00312D21">
          <w:pPr>
            <w:pStyle w:val="EE3A545F4BB34E09941B3C8B17B45E89"/>
          </w:pPr>
          <w:r>
            <w:rPr>
              <w:lang w:bidi="es-ES"/>
            </w:rPr>
            <w:t>Por tanto, se le otorga este</w:t>
          </w:r>
        </w:p>
      </w:docPartBody>
    </w:docPart>
    <w:docPart>
      <w:docPartPr>
        <w:name w:val="48C1AAD52AB94E46A614D97528EFE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817-CA74-4341-AA89-C659AF37FA89}"/>
      </w:docPartPr>
      <w:docPartBody>
        <w:p w:rsidR="00000000" w:rsidRDefault="00312D21" w:rsidP="00312D21">
          <w:pPr>
            <w:pStyle w:val="48C1AAD52AB94E46A614D97528EFEF14"/>
          </w:pPr>
          <w:r>
            <w:rPr>
              <w:lang w:bidi="es-ES"/>
            </w:rPr>
            <w:t>DIPLOMA</w:t>
          </w:r>
        </w:p>
      </w:docPartBody>
    </w:docPart>
    <w:docPart>
      <w:docPartPr>
        <w:name w:val="0C16827D2DD54F58B01A1BDA9C1A3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B3C9C-DF33-45D7-9F6F-E61CF37B1225}"/>
      </w:docPartPr>
      <w:docPartBody>
        <w:p w:rsidR="00000000" w:rsidRDefault="00312D21" w:rsidP="00312D21">
          <w:pPr>
            <w:pStyle w:val="0C16827D2DD54F58B01A1BDA9C1A3F3F"/>
          </w:pPr>
          <w:r>
            <w:rPr>
              <w:lang w:bidi="es-ES"/>
            </w:rPr>
            <w:t>Administrador</w:t>
          </w:r>
        </w:p>
      </w:docPartBody>
    </w:docPart>
    <w:docPart>
      <w:docPartPr>
        <w:name w:val="CB864B8377364ACB823684A5CA5FC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92162-8A52-4A99-B0ED-C81506BDCAE0}"/>
      </w:docPartPr>
      <w:docPartBody>
        <w:p w:rsidR="00000000" w:rsidRDefault="00312D21" w:rsidP="00312D21">
          <w:pPr>
            <w:pStyle w:val="CB864B8377364ACB823684A5CA5FC1D6"/>
          </w:pPr>
          <w:r w:rsidRPr="00637172">
            <w:rPr>
              <w:lang w:bidi="es-ES"/>
            </w:rPr>
            <w:t>CERTIFICA QUE</w:t>
          </w:r>
        </w:p>
      </w:docPartBody>
    </w:docPart>
    <w:docPart>
      <w:docPartPr>
        <w:name w:val="F631F9366A6D430CB1EEA203621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358C0-9D79-4C71-AAEF-43FD8DE53F8A}"/>
      </w:docPartPr>
      <w:docPartBody>
        <w:p w:rsidR="00000000" w:rsidRDefault="00312D21" w:rsidP="00312D21">
          <w:pPr>
            <w:pStyle w:val="F631F9366A6D430CB1EEA203621D5E41"/>
          </w:pPr>
          <w:r>
            <w:rPr>
              <w:lang w:bidi="es-ES"/>
            </w:rPr>
            <w:t>ha superado los estudios de secundaria obligatorios aprobados por la Consejería de Educación de</w:t>
          </w:r>
        </w:p>
      </w:docPartBody>
    </w:docPart>
    <w:docPart>
      <w:docPartPr>
        <w:name w:val="688C86F30EDE4FE5AF7B0EB8A6B58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CD94-A0BA-4F8D-AB44-83D1AA64DF7C}"/>
      </w:docPartPr>
      <w:docPartBody>
        <w:p w:rsidR="00000000" w:rsidRDefault="00312D21" w:rsidP="00312D21">
          <w:pPr>
            <w:pStyle w:val="688C86F30EDE4FE5AF7B0EB8A6B58B79"/>
          </w:pPr>
          <w:r>
            <w:rPr>
              <w:lang w:bidi="es-ES"/>
            </w:rPr>
            <w:t>comunidad autónoma</w:t>
          </w:r>
        </w:p>
      </w:docPartBody>
    </w:docPart>
    <w:docPart>
      <w:docPartPr>
        <w:name w:val="2F3CA1A2A43E4D68AF534E868D460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DF09D-1D11-4654-A438-3A5EE96EC8AB}"/>
      </w:docPartPr>
      <w:docPartBody>
        <w:p w:rsidR="00000000" w:rsidRDefault="00312D21" w:rsidP="00312D21">
          <w:pPr>
            <w:pStyle w:val="2F3CA1A2A43E4D68AF534E868D460C98"/>
          </w:pPr>
          <w:r>
            <w:rPr>
              <w:lang w:bidi="es-ES"/>
            </w:rPr>
            <w:t>Por tanto, se le otorga este</w:t>
          </w:r>
        </w:p>
      </w:docPartBody>
    </w:docPart>
    <w:docPart>
      <w:docPartPr>
        <w:name w:val="2F9C23BF67C14CE9B146A87ACA332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5C46-2A9C-4FF5-AE69-7A7A46B2F6B4}"/>
      </w:docPartPr>
      <w:docPartBody>
        <w:p w:rsidR="00000000" w:rsidRDefault="00312D21" w:rsidP="00312D21">
          <w:pPr>
            <w:pStyle w:val="2F9C23BF67C14CE9B146A87ACA33221D"/>
          </w:pPr>
          <w:r>
            <w:rPr>
              <w:lang w:bidi="es-ES"/>
            </w:rPr>
            <w:t>DIPLOMA</w:t>
          </w:r>
        </w:p>
      </w:docPartBody>
    </w:docPart>
    <w:docPart>
      <w:docPartPr>
        <w:name w:val="544344C08AF049EE92232F953AAF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1517-DB29-4853-A46B-8DB5DC3D9FB7}"/>
      </w:docPartPr>
      <w:docPartBody>
        <w:p w:rsidR="00000000" w:rsidRDefault="00312D21" w:rsidP="00312D21">
          <w:pPr>
            <w:pStyle w:val="544344C08AF049EE92232F953AAF133B"/>
          </w:pPr>
          <w:r>
            <w:rPr>
              <w:lang w:bidi="es-ES"/>
            </w:rPr>
            <w:t>Administrador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21"/>
    <w:rsid w:val="00312D21"/>
    <w:rsid w:val="00E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0BF0F2122748009C63BE4799DB4104">
    <w:name w:val="130BF0F2122748009C63BE4799DB4104"/>
    <w:rsid w:val="00312D21"/>
  </w:style>
  <w:style w:type="paragraph" w:customStyle="1" w:styleId="A57B8C77D6B141B29033351A76036C81">
    <w:name w:val="A57B8C77D6B141B29033351A76036C81"/>
    <w:rsid w:val="00312D21"/>
  </w:style>
  <w:style w:type="paragraph" w:customStyle="1" w:styleId="B037C7F6E9224072A4CEAAFAF52ED666">
    <w:name w:val="B037C7F6E9224072A4CEAAFAF52ED666"/>
    <w:rsid w:val="00312D21"/>
  </w:style>
  <w:style w:type="paragraph" w:customStyle="1" w:styleId="6168FF6E51E848D9A12B48A38549CDF2">
    <w:name w:val="6168FF6E51E848D9A12B48A38549CDF2"/>
    <w:rsid w:val="00312D21"/>
  </w:style>
  <w:style w:type="paragraph" w:customStyle="1" w:styleId="87627305AD624FC5B263AC019F11AAF7">
    <w:name w:val="87627305AD624FC5B263AC019F11AAF7"/>
    <w:rsid w:val="00312D21"/>
  </w:style>
  <w:style w:type="paragraph" w:customStyle="1" w:styleId="6E2A9BB025E045E793BC0F0C39BE689A">
    <w:name w:val="6E2A9BB025E045E793BC0F0C39BE689A"/>
    <w:rsid w:val="00312D21"/>
  </w:style>
  <w:style w:type="paragraph" w:customStyle="1" w:styleId="02AD66D8309743B990CC390FB1368758">
    <w:name w:val="02AD66D8309743B990CC390FB1368758"/>
    <w:rsid w:val="00312D21"/>
  </w:style>
  <w:style w:type="paragraph" w:customStyle="1" w:styleId="B523F6A8FF354E5DA06452C088E99E6A">
    <w:name w:val="B523F6A8FF354E5DA06452C088E99E6A"/>
    <w:rsid w:val="00312D21"/>
  </w:style>
  <w:style w:type="paragraph" w:customStyle="1" w:styleId="4AE6DDFC76EE41178D265C3781E38714">
    <w:name w:val="4AE6DDFC76EE41178D265C3781E38714"/>
    <w:rsid w:val="00312D21"/>
  </w:style>
  <w:style w:type="paragraph" w:customStyle="1" w:styleId="C82DA38F7854414FA05E93039E663947">
    <w:name w:val="C82DA38F7854414FA05E93039E663947"/>
    <w:rsid w:val="00312D21"/>
  </w:style>
  <w:style w:type="paragraph" w:customStyle="1" w:styleId="F4550592904246D2B54F76981BA87F84">
    <w:name w:val="F4550592904246D2B54F76981BA87F84"/>
    <w:rsid w:val="00312D21"/>
  </w:style>
  <w:style w:type="paragraph" w:customStyle="1" w:styleId="534664827E6F40BCAACD75670A344555">
    <w:name w:val="534664827E6F40BCAACD75670A344555"/>
    <w:rsid w:val="00312D21"/>
  </w:style>
  <w:style w:type="paragraph" w:customStyle="1" w:styleId="77467AF22D984E48BE73500D6A85CA34">
    <w:name w:val="77467AF22D984E48BE73500D6A85CA34"/>
    <w:rsid w:val="00312D21"/>
  </w:style>
  <w:style w:type="paragraph" w:customStyle="1" w:styleId="C402115C41E84C25A3045B17CA58D401">
    <w:name w:val="C402115C41E84C25A3045B17CA58D401"/>
    <w:rsid w:val="00312D21"/>
  </w:style>
  <w:style w:type="paragraph" w:customStyle="1" w:styleId="3E9393163BB44256997F10BAE0E59D21">
    <w:name w:val="3E9393163BB44256997F10BAE0E59D21"/>
    <w:rsid w:val="00312D21"/>
  </w:style>
  <w:style w:type="paragraph" w:customStyle="1" w:styleId="0AC490CD220C4D97B1FB4093B78C82AB">
    <w:name w:val="0AC490CD220C4D97B1FB4093B78C82AB"/>
    <w:rsid w:val="00312D21"/>
  </w:style>
  <w:style w:type="paragraph" w:customStyle="1" w:styleId="422954C7DA564145BB170BB41BD550B2">
    <w:name w:val="422954C7DA564145BB170BB41BD550B2"/>
    <w:rsid w:val="00312D21"/>
  </w:style>
  <w:style w:type="paragraph" w:customStyle="1" w:styleId="EE3A545F4BB34E09941B3C8B17B45E89">
    <w:name w:val="EE3A545F4BB34E09941B3C8B17B45E89"/>
    <w:rsid w:val="00312D21"/>
  </w:style>
  <w:style w:type="paragraph" w:customStyle="1" w:styleId="48C1AAD52AB94E46A614D97528EFEF14">
    <w:name w:val="48C1AAD52AB94E46A614D97528EFEF14"/>
    <w:rsid w:val="00312D21"/>
  </w:style>
  <w:style w:type="paragraph" w:customStyle="1" w:styleId="0C16827D2DD54F58B01A1BDA9C1A3F3F">
    <w:name w:val="0C16827D2DD54F58B01A1BDA9C1A3F3F"/>
    <w:rsid w:val="00312D21"/>
  </w:style>
  <w:style w:type="paragraph" w:customStyle="1" w:styleId="D83815C44F5B48BA97183BF2DE3FD23D">
    <w:name w:val="D83815C44F5B48BA97183BF2DE3FD23D"/>
    <w:rsid w:val="00312D21"/>
  </w:style>
  <w:style w:type="paragraph" w:customStyle="1" w:styleId="CB864B8377364ACB823684A5CA5FC1D6">
    <w:name w:val="CB864B8377364ACB823684A5CA5FC1D6"/>
    <w:rsid w:val="00312D21"/>
  </w:style>
  <w:style w:type="paragraph" w:customStyle="1" w:styleId="F631F9366A6D430CB1EEA203621D5E41">
    <w:name w:val="F631F9366A6D430CB1EEA203621D5E41"/>
    <w:rsid w:val="00312D21"/>
  </w:style>
  <w:style w:type="paragraph" w:customStyle="1" w:styleId="688C86F30EDE4FE5AF7B0EB8A6B58B79">
    <w:name w:val="688C86F30EDE4FE5AF7B0EB8A6B58B79"/>
    <w:rsid w:val="00312D21"/>
  </w:style>
  <w:style w:type="paragraph" w:customStyle="1" w:styleId="2F3CA1A2A43E4D68AF534E868D460C98">
    <w:name w:val="2F3CA1A2A43E4D68AF534E868D460C98"/>
    <w:rsid w:val="00312D21"/>
  </w:style>
  <w:style w:type="paragraph" w:customStyle="1" w:styleId="2F9C23BF67C14CE9B146A87ACA33221D">
    <w:name w:val="2F9C23BF67C14CE9B146A87ACA33221D"/>
    <w:rsid w:val="00312D21"/>
  </w:style>
  <w:style w:type="paragraph" w:customStyle="1" w:styleId="544344C08AF049EE92232F953AAF133B">
    <w:name w:val="544344C08AF049EE92232F953AAF133B"/>
    <w:rsid w:val="00312D21"/>
  </w:style>
  <w:style w:type="paragraph" w:customStyle="1" w:styleId="B5A0D42E66254B74AD00EA3E7F998736">
    <w:name w:val="B5A0D42E66254B74AD00EA3E7F998736"/>
    <w:rsid w:val="00312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Diploma(2)</Template>
  <TotalTime>2</TotalTime>
  <Pages>4</Pages>
  <Words>165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jorte</dc:creator>
  <cp:lastModifiedBy>Cuenta Microsoft</cp:lastModifiedBy>
  <cp:revision>1</cp:revision>
  <dcterms:created xsi:type="dcterms:W3CDTF">2022-11-28T07:44:00Z</dcterms:created>
  <dcterms:modified xsi:type="dcterms:W3CDTF">2022-11-28T07:46:00Z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