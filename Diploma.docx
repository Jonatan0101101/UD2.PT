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B74C" w14:textId="77777777" w:rsidR="0045039F" w:rsidRDefault="00314887" w:rsidP="00314887">
      <w:pPr>
        <w:spacing w:before="600"/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37CC96EF" wp14:editId="3EC71269">
                <wp:simplePos x="0" y="0"/>
                <wp:positionH relativeFrom="margin">
                  <wp:align>right</wp:align>
                </wp:positionH>
                <wp:positionV relativeFrom="margin">
                  <wp:posOffset>133350</wp:posOffset>
                </wp:positionV>
                <wp:extent cx="9677400" cy="6821170"/>
                <wp:effectExtent l="38100" t="38100" r="57150" b="55880"/>
                <wp:wrapNone/>
                <wp:docPr id="1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0" cy="6821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16E7" id="Rectángulo 1" o:spid="_x0000_s1026" alt="&quot;&quot;" style="position:absolute;margin-left:710.8pt;margin-top:10.5pt;width:762pt;height:537.1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761A19D6" wp14:editId="625E22D2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áfic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orma libre: Forma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a libre: Forma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orma libre: Forma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orma libre: Forma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orma libre: Forma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orma libre: Forma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orma libre: Forma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orma libre: Forma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orma libre: Forma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A05F56" id="Gráfico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">
                <v:shape id="Forma libre: Forma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orma libre: Forma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orma libre: Forma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orma libre: Forma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orma libre: Forma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orma libre: Forma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orma libre: Forma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orma libre: Forma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orma libre: Forma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Diseño de tabla"/>
      </w:tblPr>
      <w:tblGrid>
        <w:gridCol w:w="1257"/>
        <w:gridCol w:w="4336"/>
        <w:gridCol w:w="4350"/>
        <w:gridCol w:w="4320"/>
        <w:gridCol w:w="1135"/>
      </w:tblGrid>
      <w:tr w:rsidR="00A04CC4" w:rsidRPr="002416E6" w14:paraId="12F7C561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6B96CB07" w14:textId="77777777" w:rsidR="00A04CC4" w:rsidRPr="002416E6" w:rsidRDefault="00000000" w:rsidP="002416E6">
            <w:pPr>
              <w:pStyle w:val="Ttulo2"/>
            </w:pPr>
            <w:sdt>
              <w:sdtPr>
                <w:id w:val="1752851669"/>
                <w:placeholder>
                  <w:docPart w:val="0F3072AF30F0407FA2A0848AF8A4EDF4"/>
                </w:placeholder>
                <w:temporary/>
                <w:showingPlcHdr/>
                <w15:appearance w15:val="hidden"/>
              </w:sdtPr>
              <w:sdtContent>
                <w:r w:rsidR="00AA7521" w:rsidRPr="00AA7521">
                  <w:rPr>
                    <w:lang w:bidi="es-ES"/>
                  </w:rPr>
                  <w:t>Diploma</w:t>
                </w:r>
              </w:sdtContent>
            </w:sdt>
          </w:p>
        </w:tc>
      </w:tr>
      <w:tr w:rsidR="00A04CC4" w:rsidRPr="002416E6" w14:paraId="4CF51FE0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465BDB33" w14:textId="77777777" w:rsidR="00A04CC4" w:rsidRPr="002416E6" w:rsidRDefault="00000000" w:rsidP="002416E6">
            <w:pPr>
              <w:pStyle w:val="Ttulo3"/>
            </w:pPr>
            <w:sdt>
              <w:sdtPr>
                <w:id w:val="-1513449137"/>
                <w:placeholder>
                  <w:docPart w:val="B4FA48C2D398458FAB5C1AC5C0D1F65B"/>
                </w:placeholder>
                <w:temporary/>
                <w:showingPlcHdr/>
                <w15:appearance w15:val="hidden"/>
              </w:sdtPr>
              <w:sdtContent>
                <w:r w:rsidR="00AA7521" w:rsidRPr="002416E6">
                  <w:rPr>
                    <w:lang w:bidi="es-ES"/>
                  </w:rPr>
                  <w:t>Certifica que:</w:t>
                </w:r>
              </w:sdtContent>
            </w:sdt>
          </w:p>
        </w:tc>
      </w:tr>
      <w:tr w:rsidR="00A04CC4" w:rsidRPr="002416E6" w14:paraId="622C9CAC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72D4A0E0" w14:textId="11931951" w:rsidR="00A04CC4" w:rsidRPr="002416E6" w:rsidRDefault="0092329B" w:rsidP="002416E6">
            <w:pPr>
              <w:pStyle w:val="Ttulo1"/>
            </w:pPr>
            <w:r>
              <w:t>Jonatan Ortega Morro</w:t>
            </w:r>
          </w:p>
        </w:tc>
      </w:tr>
      <w:tr w:rsidR="00A04CC4" w:rsidRPr="002416E6" w14:paraId="1CB4D696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64835084" w14:textId="24FBF845" w:rsidR="00A04CC4" w:rsidRPr="002416E6" w:rsidRDefault="0092329B" w:rsidP="002416E6">
            <w:r>
              <w:t>Ha finalizado con éxito en grado medio de informática en el instituto IES Joan Ramis i Ramis.</w:t>
            </w:r>
          </w:p>
        </w:tc>
      </w:tr>
      <w:tr w:rsidR="00A04CC4" w:rsidRPr="002416E6" w14:paraId="65791C93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6098EAEB" w14:textId="48DE0975" w:rsidR="00A04CC4" w:rsidRPr="002416E6" w:rsidRDefault="0092329B" w:rsidP="001962F9">
            <w:pPr>
              <w:pStyle w:val="Ttulo3"/>
            </w:pPr>
            <w:r>
              <w:t>16 de junio de 2024</w:t>
            </w:r>
          </w:p>
        </w:tc>
      </w:tr>
      <w:tr w:rsidR="0092329B" w:rsidRPr="002416E6" w14:paraId="170A3C4F" w14:textId="77777777" w:rsidTr="00B71E9A">
        <w:trPr>
          <w:trHeight w:val="1152"/>
        </w:trPr>
        <w:tc>
          <w:tcPr>
            <w:tcW w:w="1276" w:type="dxa"/>
          </w:tcPr>
          <w:p w14:paraId="724A201F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20BF349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6251F526" w14:textId="77777777" w:rsidR="00A04CC4" w:rsidRPr="002416E6" w:rsidRDefault="00E47B68" w:rsidP="001962F9">
            <w:pPr>
              <w:ind w:left="0" w:right="0"/>
            </w:pPr>
            <w:r w:rsidRPr="002416E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506ACAB3" wp14:editId="2BEF0AE6">
                      <wp:extent cx="1131570" cy="1131570"/>
                      <wp:effectExtent l="38100" t="38100" r="30480" b="30480"/>
                      <wp:docPr id="3" name="Grup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Elipse 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áfico 6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8D5F94" id="Grupo 3" o:spid="_x0000_s1026" alt="&quot;&quot;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">
                      <v:oval id="Elipse 4" o:spid="_x0000_s1027" alt="&quot;&quot;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áfico 6" o:spid="_x0000_s1028" type="#_x0000_t75" alt="&quot;&quot;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7D36A0A5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33BDE516" w14:textId="77777777" w:rsidR="00A04CC4" w:rsidRPr="002416E6" w:rsidRDefault="00A04CC4" w:rsidP="001962F9">
            <w:pPr>
              <w:ind w:left="0" w:right="0"/>
            </w:pPr>
          </w:p>
        </w:tc>
      </w:tr>
      <w:tr w:rsidR="0092329B" w:rsidRPr="002416E6" w14:paraId="7BA62C91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7EB868D4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039A8DD2" w14:textId="1EC99ABA" w:rsidR="00A04CC4" w:rsidRPr="002416E6" w:rsidRDefault="0092329B" w:rsidP="001962F9">
            <w:pPr>
              <w:ind w:left="0" w:right="0"/>
            </w:pPr>
            <w:r>
              <w:t xml:space="preserve">Directora: Agente </w:t>
            </w:r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5B3F6E0E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2B6DF4D7" w14:textId="66DF82A2" w:rsidR="00A04CC4" w:rsidRPr="002416E6" w:rsidRDefault="0092329B" w:rsidP="001962F9">
            <w:pPr>
              <w:ind w:left="0" w:right="0"/>
            </w:pPr>
            <w:r>
              <w:t>Tutor: Joan Carreras</w:t>
            </w:r>
          </w:p>
        </w:tc>
        <w:tc>
          <w:tcPr>
            <w:tcW w:w="1155" w:type="dxa"/>
          </w:tcPr>
          <w:p w14:paraId="3456A935" w14:textId="77777777" w:rsidR="00A04CC4" w:rsidRPr="002416E6" w:rsidRDefault="00A04CC4" w:rsidP="001962F9">
            <w:pPr>
              <w:ind w:left="0" w:right="0"/>
            </w:pPr>
          </w:p>
        </w:tc>
      </w:tr>
    </w:tbl>
    <w:p w14:paraId="3108C078" w14:textId="77777777" w:rsidR="00A04CC4" w:rsidRDefault="00A04CC4"/>
    <w:sectPr w:rsidR="00A04CC4" w:rsidSect="00480DAE">
      <w:pgSz w:w="16838" w:h="11906" w:orient="landscape" w:code="9"/>
      <w:pgMar w:top="360" w:right="720" w:bottom="36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667A7" w14:textId="77777777" w:rsidR="00490B6F" w:rsidRDefault="00490B6F" w:rsidP="000875C0">
      <w:r>
        <w:separator/>
      </w:r>
    </w:p>
  </w:endnote>
  <w:endnote w:type="continuationSeparator" w:id="0">
    <w:p w14:paraId="624FD137" w14:textId="77777777" w:rsidR="00490B6F" w:rsidRDefault="00490B6F" w:rsidP="000875C0">
      <w:r>
        <w:continuationSeparator/>
      </w:r>
    </w:p>
  </w:endnote>
  <w:endnote w:type="continuationNotice" w:id="1">
    <w:p w14:paraId="25A13FA1" w14:textId="77777777" w:rsidR="00490B6F" w:rsidRDefault="00490B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47028" w14:textId="77777777" w:rsidR="00490B6F" w:rsidRDefault="00490B6F" w:rsidP="000875C0">
      <w:r>
        <w:separator/>
      </w:r>
    </w:p>
  </w:footnote>
  <w:footnote w:type="continuationSeparator" w:id="0">
    <w:p w14:paraId="5A61A3C3" w14:textId="77777777" w:rsidR="00490B6F" w:rsidRDefault="00490B6F" w:rsidP="000875C0">
      <w:r>
        <w:continuationSeparator/>
      </w:r>
    </w:p>
  </w:footnote>
  <w:footnote w:type="continuationNotice" w:id="1">
    <w:p w14:paraId="62A5382A" w14:textId="77777777" w:rsidR="00490B6F" w:rsidRDefault="00490B6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9B"/>
    <w:rsid w:val="0003083A"/>
    <w:rsid w:val="000875C0"/>
    <w:rsid w:val="00094622"/>
    <w:rsid w:val="00113F7A"/>
    <w:rsid w:val="00185D3E"/>
    <w:rsid w:val="00186721"/>
    <w:rsid w:val="001962F9"/>
    <w:rsid w:val="002416E6"/>
    <w:rsid w:val="00313FB2"/>
    <w:rsid w:val="00314887"/>
    <w:rsid w:val="00324158"/>
    <w:rsid w:val="003550C4"/>
    <w:rsid w:val="003C07D9"/>
    <w:rsid w:val="003C2748"/>
    <w:rsid w:val="0045039F"/>
    <w:rsid w:val="00480DAE"/>
    <w:rsid w:val="00490B6F"/>
    <w:rsid w:val="0050636B"/>
    <w:rsid w:val="005358A0"/>
    <w:rsid w:val="005F2A53"/>
    <w:rsid w:val="006237E5"/>
    <w:rsid w:val="00683186"/>
    <w:rsid w:val="006A75DC"/>
    <w:rsid w:val="006F2FC9"/>
    <w:rsid w:val="007D2DEA"/>
    <w:rsid w:val="008130DC"/>
    <w:rsid w:val="0088227F"/>
    <w:rsid w:val="008C1369"/>
    <w:rsid w:val="008C2AC8"/>
    <w:rsid w:val="008D4107"/>
    <w:rsid w:val="008F7137"/>
    <w:rsid w:val="0092329B"/>
    <w:rsid w:val="00967D57"/>
    <w:rsid w:val="009C6513"/>
    <w:rsid w:val="009D3373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70B50"/>
    <w:rsid w:val="00CD4C49"/>
    <w:rsid w:val="00D04B64"/>
    <w:rsid w:val="00D76A8B"/>
    <w:rsid w:val="00E13588"/>
    <w:rsid w:val="00E47B68"/>
    <w:rsid w:val="00E52F25"/>
    <w:rsid w:val="00E62004"/>
    <w:rsid w:val="00E81CD3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E8D8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A7521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75C0"/>
  </w:style>
  <w:style w:type="paragraph" w:styleId="Piedepgina">
    <w:name w:val="footer"/>
    <w:basedOn w:val="Normal"/>
    <w:link w:val="Piedepgina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75C0"/>
  </w:style>
  <w:style w:type="character" w:customStyle="1" w:styleId="Ttulo1Car">
    <w:name w:val="Título 1 Car"/>
    <w:basedOn w:val="Fuentedeprrafopredeter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te\AppData\Roaming\Microsoft\Templates\Diplo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3072AF30F0407FA2A0848AF8A4E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3F7C9-A4AD-4A9D-9B0C-F3D193B31A4C}"/>
      </w:docPartPr>
      <w:docPartBody>
        <w:p w:rsidR="00000000" w:rsidRDefault="00000000">
          <w:pPr>
            <w:pStyle w:val="0F3072AF30F0407FA2A0848AF8A4EDF4"/>
          </w:pPr>
          <w:r w:rsidRPr="00AA7521">
            <w:rPr>
              <w:lang w:bidi="es-ES"/>
            </w:rPr>
            <w:t>Diploma</w:t>
          </w:r>
        </w:p>
      </w:docPartBody>
    </w:docPart>
    <w:docPart>
      <w:docPartPr>
        <w:name w:val="B4FA48C2D398458FAB5C1AC5C0D1F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6ACE7-AB7C-49A0-A7DB-9E4C9AF1536E}"/>
      </w:docPartPr>
      <w:docPartBody>
        <w:p w:rsidR="00000000" w:rsidRDefault="00000000">
          <w:pPr>
            <w:pStyle w:val="B4FA48C2D398458FAB5C1AC5C0D1F65B"/>
          </w:pPr>
          <w:r w:rsidRPr="002416E6">
            <w:rPr>
              <w:lang w:bidi="es-ES"/>
            </w:rPr>
            <w:t>Certifica que: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38"/>
    <w:rsid w:val="0012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3072AF30F0407FA2A0848AF8A4EDF4">
    <w:name w:val="0F3072AF30F0407FA2A0848AF8A4EDF4"/>
  </w:style>
  <w:style w:type="paragraph" w:customStyle="1" w:styleId="B4FA48C2D398458FAB5C1AC5C0D1F65B">
    <w:name w:val="B4FA48C2D398458FAB5C1AC5C0D1F65B"/>
  </w:style>
  <w:style w:type="paragraph" w:customStyle="1" w:styleId="EBE155AB22C94FCDA5B2E10C1DA4F1AA">
    <w:name w:val="EBE155AB22C94FCDA5B2E10C1DA4F1AA"/>
  </w:style>
  <w:style w:type="paragraph" w:customStyle="1" w:styleId="BF1BAC865DE044868E816DE2BAF141B5">
    <w:name w:val="BF1BAC865DE044868E816DE2BAF141B5"/>
  </w:style>
  <w:style w:type="paragraph" w:customStyle="1" w:styleId="F7A14E28A0184A8E809A32368173D761">
    <w:name w:val="F7A14E28A0184A8E809A32368173D761"/>
  </w:style>
  <w:style w:type="paragraph" w:customStyle="1" w:styleId="B2CA3FA0EE494782BC1A556DFA00698B">
    <w:name w:val="B2CA3FA0EE494782BC1A556DFA00698B"/>
  </w:style>
  <w:style w:type="paragraph" w:customStyle="1" w:styleId="BB9A7FD8EFB440F380BCEA68EBE80FF2">
    <w:name w:val="BB9A7FD8EFB440F380BCEA68EBE80F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</Template>
  <TotalTime>0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2022-11-18T08:21:00Z</dcterms:created>
  <dcterms:modified xsi:type="dcterms:W3CDTF">2022-11-18T08:23:00Z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