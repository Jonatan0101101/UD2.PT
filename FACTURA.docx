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Diseño de tabla para especificar el logotipo, número de factura, fecha, fecha de expiración, nombre de la empresa, dirección, números de teléfono y fax, dirección de correo electrónico, dirección de facturación y detalles de facturación."/>
      </w:tblPr>
      <w:tblGrid>
        <w:gridCol w:w="3539"/>
        <w:gridCol w:w="3539"/>
        <w:gridCol w:w="3539"/>
      </w:tblGrid>
      <w:tr w:rsidR="00A340F2" w:rsidRPr="00653405" w14:paraId="368608DD" w14:textId="77777777" w:rsidTr="002B06E9">
        <w:trPr>
          <w:trHeight w:val="1256"/>
          <w:jc w:val="center"/>
        </w:trPr>
        <w:sdt>
          <w:sdtPr>
            <w:alias w:val="Factura:"/>
            <w:tag w:val="Factura:"/>
            <w:id w:val="-1014992444"/>
            <w:placeholder>
              <w:docPart w:val="290D8BCA77424197815143BB8C429A2D"/>
            </w:placeholder>
            <w:temporary/>
            <w:showingPlcHdr/>
            <w15:appearance w15:val="hidden"/>
          </w:sdtPr>
          <w:sdtContent>
            <w:tc>
              <w:tcPr>
                <w:tcW w:w="3539" w:type="dxa"/>
                <w:hideMark/>
              </w:tcPr>
              <w:p w14:paraId="6FE4BA82" w14:textId="77777777" w:rsidR="00A340F2" w:rsidRPr="00653405" w:rsidRDefault="00FE0263" w:rsidP="00064E3E">
                <w:pPr>
                  <w:pStyle w:val="Ttulo"/>
                </w:pPr>
                <w:r w:rsidRPr="00653405">
                  <w:rPr>
                    <w:lang w:bidi="es-ES"/>
                  </w:rPr>
                  <w:t>FACTURA</w:t>
                </w:r>
              </w:p>
            </w:tc>
          </w:sdtContent>
        </w:sdt>
        <w:tc>
          <w:tcPr>
            <w:tcW w:w="3539" w:type="dxa"/>
          </w:tcPr>
          <w:p w14:paraId="34D41107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469E0080" w14:textId="77777777" w:rsidR="00A340F2" w:rsidRPr="00653405" w:rsidRDefault="00A340F2" w:rsidP="002F5404">
            <w:r w:rsidRPr="00653405">
              <w:rPr>
                <w:noProof/>
                <w:lang w:bidi="es-ES"/>
              </w:rPr>
              <w:drawing>
                <wp:inline distT="0" distB="0" distL="0" distR="0" wp14:anchorId="55818161" wp14:editId="644D4026">
                  <wp:extent cx="1574900" cy="495300"/>
                  <wp:effectExtent l="0" t="0" r="6350" b="0"/>
                  <wp:docPr id="1" name="Gráfico 1" descr="Logo kohatäid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Gráfico 201" descr="marcador-de-posición-de-logotipo"/>
                          <pic:cNvPicPr/>
                        </pic:nvPicPr>
                        <pic:blipFill>
                          <a:blip r:embed="rId9">
                            <a:biLevel thresh="75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9193" cy="49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0F2" w:rsidRPr="00653405" w14:paraId="68043465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F0EE25F" w14:textId="77777777" w:rsidR="00A340F2" w:rsidRPr="00653405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Fecha:"/>
                <w:tag w:val="Fecha:"/>
                <w:id w:val="-865594733"/>
                <w:placeholder>
                  <w:docPart w:val="6FE70D07161C43C4818BE6D522018BDD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rStyle w:val="FechaCar"/>
                    <w:lang w:bidi="es-ES"/>
                  </w:rPr>
                  <w:t>FECHA</w:t>
                </w:r>
              </w:sdtContent>
            </w:sdt>
          </w:p>
          <w:p w14:paraId="090F396C" w14:textId="4F6843EF" w:rsidR="00A340F2" w:rsidRPr="00653405" w:rsidRDefault="00000000" w:rsidP="002F5404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scriba la fecha:"/>
                <w:tag w:val="Escriba la fecha:"/>
                <w:id w:val="231969675"/>
                <w:placeholder>
                  <w:docPart w:val="F8C8FD3BDDAF4137AC2A0C564EB112ED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sz w:val="32"/>
                    <w:szCs w:val="32"/>
                    <w:lang w:bidi="es-ES"/>
                  </w:rPr>
                  <w:t>Fecha</w:t>
                </w:r>
              </w:sdtContent>
            </w:sdt>
            <w:r w:rsidR="001457E4">
              <w:rPr>
                <w:rFonts w:cstheme="minorHAnsi"/>
                <w:color w:val="000000" w:themeColor="text1"/>
                <w:sz w:val="32"/>
                <w:szCs w:val="32"/>
              </w:rPr>
              <w:t xml:space="preserve"> 18/11/22</w:t>
            </w:r>
          </w:p>
        </w:tc>
        <w:tc>
          <w:tcPr>
            <w:tcW w:w="3539" w:type="dxa"/>
            <w:hideMark/>
          </w:tcPr>
          <w:p w14:paraId="281A8EB8" w14:textId="77777777" w:rsidR="00A340F2" w:rsidRPr="00653405" w:rsidRDefault="00000000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Número de factura:"/>
                <w:tag w:val="Número de factura:"/>
                <w:id w:val="453919090"/>
                <w:placeholder>
                  <w:docPart w:val="A2F21DF454E740229EB075F51E3B7F62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 w:val="32"/>
                    <w:szCs w:val="32"/>
                    <w:lang w:bidi="es-ES"/>
                  </w:rPr>
                  <w:t>N.º DE FACTURA</w:t>
                </w:r>
              </w:sdtContent>
            </w:sdt>
          </w:p>
          <w:p w14:paraId="1DE2024F" w14:textId="10BE6317" w:rsidR="00A340F2" w:rsidRPr="00653405" w:rsidRDefault="00000000" w:rsidP="002F5404">
            <w:pPr>
              <w:rPr>
                <w:rFonts w:cstheme="minorHAnsi"/>
                <w:color w:val="000000" w:themeColor="text1"/>
              </w:rPr>
            </w:pPr>
            <w:sdt>
              <w:sdtPr>
                <w:rPr>
                  <w:rFonts w:cstheme="minorHAnsi"/>
                  <w:color w:val="000000" w:themeColor="text1"/>
                  <w:sz w:val="32"/>
                  <w:szCs w:val="32"/>
                </w:rPr>
                <w:alias w:val="Escriba el número de factura:"/>
                <w:tag w:val="Escriba el número de factura:"/>
                <w:id w:val="-150998254"/>
                <w:placeholder>
                  <w:docPart w:val="787D5E28D0974D64879FB9D8C042880B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 w:val="32"/>
                    <w:szCs w:val="32"/>
                    <w:lang w:bidi="es-ES"/>
                  </w:rPr>
                  <w:t>Número</w:t>
                </w:r>
              </w:sdtContent>
            </w:sdt>
            <w:r w:rsidR="001457E4">
              <w:rPr>
                <w:rFonts w:cstheme="minorHAnsi"/>
                <w:color w:val="000000" w:themeColor="text1"/>
                <w:sz w:val="32"/>
                <w:szCs w:val="32"/>
              </w:rPr>
              <w:t xml:space="preserve"> 1</w:t>
            </w:r>
          </w:p>
        </w:tc>
        <w:tc>
          <w:tcPr>
            <w:tcW w:w="3539" w:type="dxa"/>
            <w:hideMark/>
          </w:tcPr>
          <w:p w14:paraId="027F65E6" w14:textId="77777777" w:rsidR="00A340F2" w:rsidRPr="00653405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Escriba el nombre de su empresa:"/>
                <w:tag w:val="Escriba el nombre de su empresa:"/>
                <w:id w:val="350161346"/>
                <w:placeholder>
                  <w:docPart w:val="4F2127A1C936488C97CAEB2BBCACB380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Cs w:val="24"/>
                    <w:lang w:bidi="es-ES"/>
                  </w:rPr>
                  <w:t>SU EMPRESA</w:t>
                </w:r>
              </w:sdtContent>
            </w:sdt>
          </w:p>
          <w:p w14:paraId="6C74C9D2" w14:textId="77777777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la dirección:"/>
                <w:tag w:val="Escriba la dirección:"/>
                <w:id w:val="-1357180349"/>
                <w:placeholder>
                  <w:docPart w:val="5DD49EB83FFC47B6B12F3CFCC84E7B0C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Dirección</w:t>
                </w:r>
              </w:sdtContent>
            </w:sdt>
          </w:p>
          <w:sdt>
            <w:sdtPr>
              <w:rPr>
                <w:rFonts w:cstheme="minorHAnsi"/>
                <w:color w:val="000000" w:themeColor="text1"/>
                <w:szCs w:val="24"/>
              </w:rPr>
              <w:alias w:val="Escriba la ciudad y el código postal:"/>
              <w:tag w:val="Escriba la ciudad y el código postal:"/>
              <w:id w:val="287557139"/>
              <w:placeholder>
                <w:docPart w:val="E33907E1D683467D85534944627E12D6"/>
              </w:placeholder>
              <w:temporary/>
              <w:showingPlcHdr/>
              <w15:appearance w15:val="hidden"/>
            </w:sdtPr>
            <w:sdtContent>
              <w:p w14:paraId="576F7001" w14:textId="77777777" w:rsidR="00CF2287" w:rsidRPr="00653405" w:rsidRDefault="00CF2287" w:rsidP="002F5404">
                <w:pPr>
                  <w:rPr>
                    <w:rFonts w:cstheme="minorHAnsi"/>
                    <w:color w:val="000000" w:themeColor="text1"/>
                    <w:szCs w:val="24"/>
                  </w:rPr>
                </w:pPr>
                <w:r w:rsidRPr="00653405">
                  <w:rPr>
                    <w:color w:val="000000" w:themeColor="text1"/>
                    <w:szCs w:val="24"/>
                    <w:lang w:bidi="es-ES"/>
                  </w:rPr>
                  <w:t>Ciudad y código postal</w:t>
                </w:r>
              </w:p>
            </w:sdtContent>
          </w:sdt>
          <w:p w14:paraId="6928CABA" w14:textId="77777777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teléfono:"/>
                <w:tag w:val="Escriba el teléfono:"/>
                <w:id w:val="15429914"/>
                <w:placeholder>
                  <w:docPart w:val="634E31296E1C478E8D74F1BEA17CF0A8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Teléfono</w:t>
                </w:r>
              </w:sdtContent>
            </w:sdt>
          </w:p>
          <w:p w14:paraId="5CF61EC8" w14:textId="77777777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fax:"/>
                <w:tag w:val="Escriba el fax:"/>
                <w:id w:val="-1224293375"/>
                <w:placeholder>
                  <w:docPart w:val="A9BAEDEF523E4379B7E86B08C1A14AC3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Fax</w:t>
                </w:r>
              </w:sdtContent>
            </w:sdt>
          </w:p>
          <w:p w14:paraId="6907B6FF" w14:textId="77777777" w:rsidR="00A340F2" w:rsidRPr="00653405" w:rsidRDefault="00000000" w:rsidP="002F5404">
            <w:pPr>
              <w:rPr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correo electrónico:"/>
                <w:tag w:val="Escriba el correo electrónico:"/>
                <w:id w:val="-1226066209"/>
                <w:placeholder>
                  <w:docPart w:val="9E5437D0E00F46C1A53E3A90D8F25C5A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Correo electrónico</w:t>
                </w:r>
              </w:sdtContent>
            </w:sdt>
          </w:p>
        </w:tc>
      </w:tr>
      <w:tr w:rsidR="00A340F2" w:rsidRPr="00653405" w14:paraId="09538FCF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045AE5C8" w14:textId="77777777" w:rsidR="00A340F2" w:rsidRPr="00653405" w:rsidRDefault="00000000" w:rsidP="002F5404">
            <w:pPr>
              <w:rPr>
                <w:rFonts w:asciiTheme="majorHAnsi" w:hAnsiTheme="majorHAnsi"/>
                <w:color w:val="000000" w:themeColor="text1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Cs w:val="24"/>
                </w:rPr>
                <w:alias w:val="Facturar a:"/>
                <w:tag w:val="Facturar a:"/>
                <w:id w:val="-1178570525"/>
                <w:placeholder>
                  <w:docPart w:val="74FE11969A6D469C98B76A0899FDAD42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rFonts w:ascii="Franklin Gothic Demi" w:hAnsi="Franklin Gothic Demi"/>
                    <w:color w:val="000000" w:themeColor="text1"/>
                    <w:szCs w:val="24"/>
                    <w:lang w:bidi="es-ES"/>
                  </w:rPr>
                  <w:t>FACTURAR A</w:t>
                </w:r>
              </w:sdtContent>
            </w:sdt>
          </w:p>
          <w:p w14:paraId="2E2DCA07" w14:textId="4D7ABF0C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la dirección:"/>
                <w:tag w:val="Escriba la dirección:"/>
                <w:id w:val="-2135629126"/>
                <w:placeholder>
                  <w:docPart w:val="7435B163269D4EEE88C1A63C888C100E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Dirección</w:t>
                </w:r>
              </w:sdtContent>
            </w:sdt>
            <w:r w:rsidR="001457E4">
              <w:rPr>
                <w:rFonts w:cstheme="minorHAnsi"/>
                <w:color w:val="000000" w:themeColor="text1"/>
                <w:szCs w:val="24"/>
              </w:rPr>
              <w:t xml:space="preserve"> España, islas baleares, mahón, vives lluny</w:t>
            </w:r>
          </w:p>
          <w:p w14:paraId="2DAC3401" w14:textId="097639DA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la ciudad y el código postal:"/>
                <w:tag w:val="Escriba la ciudad y el código postal:"/>
                <w:id w:val="-1198380150"/>
                <w:placeholder>
                  <w:docPart w:val="677657F8A8BF4ACC83EE1ED7AF1D0A79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Ciudad y código postal</w:t>
                </w:r>
              </w:sdtContent>
            </w:sdt>
            <w:r w:rsidR="001457E4">
              <w:rPr>
                <w:rFonts w:cstheme="minorHAnsi"/>
                <w:color w:val="000000" w:themeColor="text1"/>
                <w:szCs w:val="24"/>
              </w:rPr>
              <w:t xml:space="preserve"> Mahón 07702</w:t>
            </w:r>
          </w:p>
          <w:p w14:paraId="4253CC73" w14:textId="258FC484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teléfono:"/>
                <w:tag w:val="Escriba el teléfono:"/>
                <w:id w:val="2102980467"/>
                <w:placeholder>
                  <w:docPart w:val="B1A30605F24444EDA1880194A0626AD1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Teléfono</w:t>
                </w:r>
              </w:sdtContent>
            </w:sdt>
            <w:r w:rsidR="001457E4">
              <w:rPr>
                <w:rFonts w:cstheme="minorHAnsi"/>
                <w:color w:val="000000" w:themeColor="text1"/>
                <w:szCs w:val="24"/>
              </w:rPr>
              <w:t xml:space="preserve"> 673 78 09 98</w:t>
            </w:r>
          </w:p>
          <w:p w14:paraId="23D73990" w14:textId="77777777" w:rsidR="00A340F2" w:rsidRPr="00653405" w:rsidRDefault="00000000" w:rsidP="002F5404">
            <w:pPr>
              <w:rPr>
                <w:rFonts w:cstheme="minorHAnsi"/>
                <w:color w:val="000000" w:themeColor="text1"/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fax:"/>
                <w:tag w:val="Escriba el fax:"/>
                <w:id w:val="1062064642"/>
                <w:placeholder>
                  <w:docPart w:val="934FDB34E6024289872A59D4CADEF151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Fax</w:t>
                </w:r>
              </w:sdtContent>
            </w:sdt>
          </w:p>
          <w:p w14:paraId="12C7FE5D" w14:textId="21F5AD86" w:rsidR="00A340F2" w:rsidRPr="00653405" w:rsidRDefault="00000000" w:rsidP="002F5404">
            <w:pPr>
              <w:rPr>
                <w:szCs w:val="24"/>
              </w:rPr>
            </w:pPr>
            <w:sdt>
              <w:sdtPr>
                <w:rPr>
                  <w:rFonts w:cstheme="minorHAnsi"/>
                  <w:color w:val="000000" w:themeColor="text1"/>
                  <w:szCs w:val="24"/>
                </w:rPr>
                <w:alias w:val="Escriba el correo electrónico:"/>
                <w:tag w:val="Escriba el correo electrónico:"/>
                <w:id w:val="2138455500"/>
                <w:placeholder>
                  <w:docPart w:val="103839650373409EA84C5E1889DE2E86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color w:val="000000" w:themeColor="text1"/>
                    <w:szCs w:val="24"/>
                    <w:lang w:bidi="es-ES"/>
                  </w:rPr>
                  <w:t>Correo electrónico</w:t>
                </w:r>
              </w:sdtContent>
            </w:sdt>
            <w:r w:rsidR="001457E4">
              <w:rPr>
                <w:rFonts w:cstheme="minorHAnsi"/>
                <w:color w:val="000000" w:themeColor="text1"/>
                <w:szCs w:val="24"/>
              </w:rPr>
              <w:t xml:space="preserve"> </w:t>
            </w:r>
            <w:r w:rsidR="001457E4">
              <w:rPr>
                <w:rFonts w:cstheme="minorHAnsi"/>
                <w:color w:val="000000" w:themeColor="text1"/>
                <w:szCs w:val="24"/>
              </w:rPr>
              <w:t>12234@gmail.com</w:t>
            </w:r>
          </w:p>
        </w:tc>
        <w:tc>
          <w:tcPr>
            <w:tcW w:w="3539" w:type="dxa"/>
          </w:tcPr>
          <w:p w14:paraId="1D760057" w14:textId="77777777" w:rsidR="00A340F2" w:rsidRPr="00653405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52F7D92E" w14:textId="77777777" w:rsidR="00A340F2" w:rsidRPr="00653405" w:rsidRDefault="00A340F2" w:rsidP="002F5404">
            <w:pPr>
              <w:jc w:val="center"/>
            </w:pPr>
          </w:p>
        </w:tc>
      </w:tr>
    </w:tbl>
    <w:p w14:paraId="65C0A05C" w14:textId="77777777" w:rsidR="00A340F2" w:rsidRPr="00653405" w:rsidRDefault="00A340F2" w:rsidP="002F5404">
      <w:pPr>
        <w:rPr>
          <w:noProof/>
        </w:rPr>
      </w:pPr>
    </w:p>
    <w:tbl>
      <w:tblPr>
        <w:tblStyle w:val="Informacindeventas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569"/>
        <w:gridCol w:w="2104"/>
        <w:gridCol w:w="3119"/>
        <w:gridCol w:w="2814"/>
      </w:tblGrid>
      <w:tr w:rsidR="00A340F2" w:rsidRPr="00653405" w14:paraId="7712794B" w14:textId="77777777" w:rsidTr="004B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569" w:type="dxa"/>
            <w:shd w:val="clear" w:color="auto" w:fill="auto"/>
            <w:hideMark/>
          </w:tcPr>
          <w:p w14:paraId="29D4D10D" w14:textId="77777777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Vendedor:"/>
                <w:tag w:val="Vendedor:"/>
                <w:id w:val="-720821619"/>
                <w:placeholder>
                  <w:docPart w:val="4DA869299E664EA8B0E3D480811624E6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VENDEDOR</w:t>
                </w:r>
              </w:sdtContent>
            </w:sdt>
          </w:p>
        </w:tc>
        <w:tc>
          <w:tcPr>
            <w:tcW w:w="2104" w:type="dxa"/>
            <w:shd w:val="clear" w:color="auto" w:fill="auto"/>
            <w:hideMark/>
          </w:tcPr>
          <w:p w14:paraId="64649B37" w14:textId="77777777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Trabajo:"/>
                <w:tag w:val="Trabajo:"/>
                <w:id w:val="274147627"/>
                <w:placeholder>
                  <w:docPart w:val="93BD20A397DB4B70AD676F8C172A2138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Trabajo</w:t>
                </w:r>
              </w:sdtContent>
            </w:sdt>
          </w:p>
        </w:tc>
        <w:sdt>
          <w:sdtPr>
            <w:alias w:val="Condiciones de pago:"/>
            <w:tag w:val="Condiciones de pago:"/>
            <w:id w:val="-1356643075"/>
            <w:placeholder>
              <w:docPart w:val="BBEF01D04805406888D77FA91CAA2E90"/>
            </w:placeholder>
            <w:temporary/>
            <w:showingPlcHdr/>
            <w15:appearance w15:val="hidden"/>
          </w:sdtPr>
          <w:sdtContent>
            <w:tc>
              <w:tcPr>
                <w:tcW w:w="3119" w:type="dxa"/>
                <w:shd w:val="clear" w:color="auto" w:fill="auto"/>
                <w:hideMark/>
              </w:tcPr>
              <w:p w14:paraId="02A36F5E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Condiciones de pago</w:t>
                </w:r>
              </w:p>
            </w:tc>
          </w:sdtContent>
        </w:sdt>
        <w:tc>
          <w:tcPr>
            <w:tcW w:w="2814" w:type="dxa"/>
            <w:shd w:val="clear" w:color="auto" w:fill="auto"/>
            <w:hideMark/>
          </w:tcPr>
          <w:p w14:paraId="52F40938" w14:textId="77777777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Fecha de vencimiento:"/>
                <w:tag w:val="Fecha de vencimiento:"/>
                <w:id w:val="-93870628"/>
                <w:placeholder>
                  <w:docPart w:val="EAD96AB64F9F4796992651AE118F389A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Fecha de vencimiento</w:t>
                </w:r>
              </w:sdtContent>
            </w:sdt>
          </w:p>
        </w:tc>
      </w:tr>
      <w:tr w:rsidR="00A340F2" w:rsidRPr="00653405" w14:paraId="6C3C026C" w14:textId="77777777" w:rsidTr="004B56DD">
        <w:trPr>
          <w:trHeight w:hRule="exact" w:val="403"/>
        </w:trPr>
        <w:tc>
          <w:tcPr>
            <w:tcW w:w="2569" w:type="dxa"/>
          </w:tcPr>
          <w:p w14:paraId="1AC41BD3" w14:textId="77777777" w:rsidR="00A340F2" w:rsidRPr="00653405" w:rsidRDefault="00A340F2" w:rsidP="002F5404">
            <w:pPr>
              <w:rPr>
                <w:szCs w:val="24"/>
              </w:rPr>
            </w:pPr>
          </w:p>
        </w:tc>
        <w:tc>
          <w:tcPr>
            <w:tcW w:w="2104" w:type="dxa"/>
          </w:tcPr>
          <w:p w14:paraId="706C1E94" w14:textId="77777777" w:rsidR="00A340F2" w:rsidRPr="00653405" w:rsidRDefault="00A340F2" w:rsidP="002F5404">
            <w:pPr>
              <w:rPr>
                <w:szCs w:val="24"/>
              </w:rPr>
            </w:pPr>
          </w:p>
        </w:tc>
        <w:sdt>
          <w:sdtPr>
            <w:rPr>
              <w:szCs w:val="24"/>
            </w:rPr>
            <w:alias w:val="Escriba si se paga a la recepción:"/>
            <w:tag w:val="Escriba si se paga a la recepción:"/>
            <w:id w:val="-820273682"/>
            <w:placeholder>
              <w:docPart w:val="2C369EF472404D8CBBA37E7539A91C79"/>
            </w:placeholder>
            <w:temporary/>
            <w:showingPlcHdr/>
            <w15:appearance w15:val="hidden"/>
          </w:sdtPr>
          <w:sdtContent>
            <w:tc>
              <w:tcPr>
                <w:tcW w:w="3119" w:type="dxa"/>
                <w:hideMark/>
              </w:tcPr>
              <w:p w14:paraId="7EDE050E" w14:textId="77777777" w:rsidR="00A340F2" w:rsidRPr="00653405" w:rsidRDefault="00CF2287" w:rsidP="002F5404">
                <w:pPr>
                  <w:rPr>
                    <w:szCs w:val="24"/>
                  </w:rPr>
                </w:pPr>
                <w:r w:rsidRPr="00653405">
                  <w:rPr>
                    <w:szCs w:val="24"/>
                    <w:lang w:bidi="es-ES"/>
                  </w:rPr>
                  <w:t>Pago a la recepción</w:t>
                </w:r>
              </w:p>
            </w:tc>
          </w:sdtContent>
        </w:sdt>
        <w:tc>
          <w:tcPr>
            <w:tcW w:w="2814" w:type="dxa"/>
          </w:tcPr>
          <w:p w14:paraId="2674DC81" w14:textId="77777777" w:rsidR="00A340F2" w:rsidRPr="00653405" w:rsidRDefault="00A340F2" w:rsidP="002F5404">
            <w:pPr>
              <w:rPr>
                <w:szCs w:val="24"/>
              </w:rPr>
            </w:pPr>
          </w:p>
        </w:tc>
      </w:tr>
    </w:tbl>
    <w:p w14:paraId="5535E6F7" w14:textId="77777777" w:rsidR="00A340F2" w:rsidRPr="00653405" w:rsidRDefault="00A340F2" w:rsidP="00A340F2">
      <w:pPr>
        <w:rPr>
          <w:noProof/>
        </w:rPr>
      </w:pPr>
    </w:p>
    <w:tbl>
      <w:tblPr>
        <w:tblStyle w:val="Tabladecontenido"/>
        <w:tblW w:w="5006" w:type="pct"/>
        <w:tblLook w:val="04A0" w:firstRow="1" w:lastRow="0" w:firstColumn="1" w:lastColumn="0" w:noHBand="0" w:noVBand="1"/>
        <w:tblDescription w:val="Escriba cantidad, descripción, precio por unidad, descuento y total de la línea en las columnas de la tabla, y subtotal, impuestos y total al final."/>
      </w:tblPr>
      <w:tblGrid>
        <w:gridCol w:w="2433"/>
        <w:gridCol w:w="3650"/>
        <w:gridCol w:w="2325"/>
        <w:gridCol w:w="2215"/>
      </w:tblGrid>
      <w:tr w:rsidR="002F5404" w:rsidRPr="00653405" w14:paraId="29E66085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0FEA63C8" w14:textId="484B1B37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Cantidad:"/>
                <w:tag w:val="Cantidad:"/>
                <w:id w:val="871653143"/>
                <w:placeholder>
                  <w:docPart w:val="8D6B9DFDC0F7419791C6E511AF55C6F9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Cantidad</w:t>
                </w:r>
              </w:sdtContent>
            </w:sdt>
            <w:r w:rsidR="001457E4">
              <w:t xml:space="preserve"> 500€</w:t>
            </w:r>
          </w:p>
        </w:tc>
        <w:tc>
          <w:tcPr>
            <w:tcW w:w="3616" w:type="dxa"/>
            <w:hideMark/>
          </w:tcPr>
          <w:p w14:paraId="2E029F2A" w14:textId="6C6F0BBF" w:rsidR="00A340F2" w:rsidRPr="00653405" w:rsidRDefault="00000000" w:rsidP="002F5404">
            <w:pPr>
              <w:pStyle w:val="Estilo1"/>
              <w:framePr w:hSpace="0" w:wrap="auto" w:vAnchor="margin" w:hAnchor="text" w:xAlign="left" w:yAlign="inline"/>
            </w:pPr>
            <w:sdt>
              <w:sdtPr>
                <w:alias w:val="Descripción:"/>
                <w:tag w:val="Descripción:"/>
                <w:id w:val="329724175"/>
                <w:placeholder>
                  <w:docPart w:val="812F09BD257544E590DE315100BCEC3E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Descripción</w:t>
                </w:r>
              </w:sdtContent>
            </w:sdt>
            <w:r w:rsidR="001457E4">
              <w:t xml:space="preserve">  </w:t>
            </w:r>
          </w:p>
        </w:tc>
        <w:sdt>
          <w:sdtPr>
            <w:alias w:val="Precio por unidad:"/>
            <w:tag w:val="Precio por unidad:"/>
            <w:id w:val="-1233764391"/>
            <w:placeholder>
              <w:docPart w:val="59C9809FB0C341F8B9B0776F5ECB08FB"/>
            </w:placeholder>
            <w:temporary/>
            <w:showingPlcHdr/>
            <w15:appearance w15:val="hidden"/>
          </w:sdtPr>
          <w:sdtContent>
            <w:tc>
              <w:tcPr>
                <w:tcW w:w="2304" w:type="dxa"/>
                <w:hideMark/>
              </w:tcPr>
              <w:p w14:paraId="35A0C7E1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Precio por unidad</w:t>
                </w:r>
              </w:p>
            </w:tc>
          </w:sdtContent>
        </w:sdt>
        <w:sdt>
          <w:sdtPr>
            <w:alias w:val="Total de la línea:"/>
            <w:tag w:val="Total de la línea:"/>
            <w:id w:val="-1547060432"/>
            <w:placeholder>
              <w:docPart w:val="4C14963C96474661BD6C8D0C9882A9EF"/>
            </w:placeholder>
            <w:temporary/>
            <w:showingPlcHdr/>
            <w15:appearance w15:val="hidden"/>
          </w:sdtPr>
          <w:sdtContent>
            <w:tc>
              <w:tcPr>
                <w:tcW w:w="2195" w:type="dxa"/>
                <w:hideMark/>
              </w:tcPr>
              <w:p w14:paraId="7420D05C" w14:textId="77777777" w:rsidR="00A340F2" w:rsidRPr="00653405" w:rsidRDefault="00CF2287" w:rsidP="002F5404">
                <w:pPr>
                  <w:pStyle w:val="Estilo1"/>
                  <w:framePr w:hSpace="0" w:wrap="auto" w:vAnchor="margin" w:hAnchor="text" w:xAlign="left" w:yAlign="inline"/>
                </w:pPr>
                <w:r w:rsidRPr="00653405">
                  <w:rPr>
                    <w:lang w:bidi="es-ES"/>
                  </w:rPr>
                  <w:t>Total de línea</w:t>
                </w:r>
              </w:p>
            </w:tc>
          </w:sdtContent>
        </w:sdt>
      </w:tr>
    </w:tbl>
    <w:p w14:paraId="061194FA" w14:textId="77777777" w:rsidR="000E7C40" w:rsidRPr="00653405" w:rsidRDefault="000E7C40"/>
    <w:p w14:paraId="6B8CF94F" w14:textId="77777777" w:rsidR="000E7C40" w:rsidRPr="00653405" w:rsidRDefault="000E7C40"/>
    <w:tbl>
      <w:tblPr>
        <w:tblW w:w="5011" w:type="pct"/>
        <w:tblLook w:val="0600" w:firstRow="0" w:lastRow="0" w:firstColumn="0" w:lastColumn="0" w:noHBand="1" w:noVBand="1"/>
        <w:tblDescription w:val="Escriba cantidad, descripción, precio por unidad, descuento y total de la línea en las columnas de la tabla, y subtotal, impuestos y total al final."/>
      </w:tblPr>
      <w:tblGrid>
        <w:gridCol w:w="2434"/>
        <w:gridCol w:w="3653"/>
        <w:gridCol w:w="2328"/>
        <w:gridCol w:w="2218"/>
      </w:tblGrid>
      <w:tr w:rsidR="00EB63A0" w:rsidRPr="00653405" w14:paraId="47811CD0" w14:textId="77777777" w:rsidTr="00653405">
        <w:trPr>
          <w:trHeight w:hRule="exact" w:val="488"/>
        </w:trPr>
        <w:tc>
          <w:tcPr>
            <w:tcW w:w="2410" w:type="dxa"/>
          </w:tcPr>
          <w:p w14:paraId="1A453846" w14:textId="2D727307" w:rsidR="00EB63A0" w:rsidRPr="00653405" w:rsidRDefault="00000000" w:rsidP="001457E4">
            <w:pPr>
              <w:pStyle w:val="Normalderecha"/>
              <w:tabs>
                <w:tab w:val="left" w:pos="1455"/>
              </w:tabs>
            </w:pPr>
            <w:sdt>
              <w:sdtPr>
                <w:alias w:val="Escriba el producto:"/>
                <w:tag w:val="Escriba el producto:"/>
                <w:id w:val="-926576106"/>
                <w:placeholder>
                  <w:docPart w:val="DD8416A930CF4444A51E484CEC385CA9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Producto</w:t>
                </w:r>
              </w:sdtContent>
            </w:sdt>
            <w:r w:rsidR="001457E4">
              <w:tab/>
              <w:t xml:space="preserve"> A</w:t>
            </w:r>
          </w:p>
        </w:tc>
        <w:tc>
          <w:tcPr>
            <w:tcW w:w="3616" w:type="dxa"/>
          </w:tcPr>
          <w:p w14:paraId="6C8C908C" w14:textId="39FE9A37" w:rsidR="00EB63A0" w:rsidRPr="00653405" w:rsidRDefault="00000000" w:rsidP="001457E4">
            <w:pPr>
              <w:pStyle w:val="Normalderecha"/>
              <w:tabs>
                <w:tab w:val="right" w:pos="3437"/>
              </w:tabs>
            </w:pPr>
            <w:sdt>
              <w:sdtPr>
                <w:alias w:val="Escriba la descripción del producto:"/>
                <w:tag w:val="Escriba la descripción del producto:"/>
                <w:id w:val="-271399772"/>
                <w:placeholder>
                  <w:docPart w:val="0EA854FB641C4B74A35C744C88CB79CE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Descripción del producto</w:t>
                </w:r>
              </w:sdtContent>
            </w:sdt>
            <w:r w:rsidR="001457E4">
              <w:t xml:space="preserve">    Mesa</w:t>
            </w:r>
            <w:r w:rsidR="001457E4">
              <w:tab/>
            </w:r>
          </w:p>
        </w:tc>
        <w:tc>
          <w:tcPr>
            <w:tcW w:w="2304" w:type="dxa"/>
          </w:tcPr>
          <w:p w14:paraId="679230C2" w14:textId="6614EA74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290251611"/>
                <w:placeholder>
                  <w:docPart w:val="46A76C462EFC4BE6A9542AC103291BA3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282689248"/>
                <w:placeholder>
                  <w:docPart w:val="87FB12B74F7B4AB0A158ECB859377793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 200</w:t>
            </w:r>
          </w:p>
        </w:tc>
        <w:tc>
          <w:tcPr>
            <w:tcW w:w="2195" w:type="dxa"/>
          </w:tcPr>
          <w:p w14:paraId="6E6583E0" w14:textId="5CE28407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1000473321"/>
                <w:placeholder>
                  <w:docPart w:val="68FD0BD751184A3BBFA5567460CE9AEF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-816956535"/>
                <w:placeholder>
                  <w:docPart w:val="233F376674C0488EA1485B89F7508BA2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100</w:t>
            </w:r>
          </w:p>
        </w:tc>
      </w:tr>
      <w:tr w:rsidR="00EB63A0" w:rsidRPr="00653405" w14:paraId="38DDDC73" w14:textId="77777777" w:rsidTr="00653405">
        <w:trPr>
          <w:trHeight w:hRule="exact" w:val="488"/>
        </w:trPr>
        <w:tc>
          <w:tcPr>
            <w:tcW w:w="2410" w:type="dxa"/>
          </w:tcPr>
          <w:p w14:paraId="3F3B3BE4" w14:textId="714A7412" w:rsidR="00EB63A0" w:rsidRPr="00653405" w:rsidRDefault="00000000" w:rsidP="001457E4">
            <w:pPr>
              <w:pStyle w:val="Normalderecha"/>
              <w:tabs>
                <w:tab w:val="left" w:pos="1515"/>
              </w:tabs>
            </w:pPr>
            <w:sdt>
              <w:sdtPr>
                <w:alias w:val="Escriba el producto:"/>
                <w:tag w:val="Escriba el producto:"/>
                <w:id w:val="-1516921254"/>
                <w:placeholder>
                  <w:docPart w:val="FD5897B83FA34B19B77D88BBFEE5C5B7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Producto</w:t>
                </w:r>
              </w:sdtContent>
            </w:sdt>
            <w:r w:rsidR="001457E4">
              <w:tab/>
              <w:t>B</w:t>
            </w:r>
          </w:p>
        </w:tc>
        <w:tc>
          <w:tcPr>
            <w:tcW w:w="3616" w:type="dxa"/>
          </w:tcPr>
          <w:p w14:paraId="5E757BFC" w14:textId="2C0B3C7D" w:rsidR="00EB63A0" w:rsidRPr="00653405" w:rsidRDefault="00000000" w:rsidP="00EB63A0">
            <w:pPr>
              <w:pStyle w:val="Normalderecha"/>
            </w:pPr>
            <w:sdt>
              <w:sdtPr>
                <w:alias w:val="Escriba la descripción del producto:"/>
                <w:tag w:val="Escriba la descripción del producto:"/>
                <w:id w:val="-2142264931"/>
                <w:placeholder>
                  <w:docPart w:val="8CED4CC1BC7244C7B2101AC8F7DDC7EB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Descripción del producto</w:t>
                </w:r>
              </w:sdtContent>
            </w:sdt>
            <w:r w:rsidR="001457E4">
              <w:t xml:space="preserve">  Tablet</w:t>
            </w:r>
          </w:p>
        </w:tc>
        <w:tc>
          <w:tcPr>
            <w:tcW w:w="2304" w:type="dxa"/>
          </w:tcPr>
          <w:p w14:paraId="5C224A70" w14:textId="3054D16D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-1585146362"/>
                <w:placeholder>
                  <w:docPart w:val="74495FE2C9B04E87A4151EF6D94A57C2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-1646959923"/>
                <w:placeholder>
                  <w:docPart w:val="417A5F9CC63C419EA4DE69A56F7A5B51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 300</w:t>
            </w:r>
          </w:p>
        </w:tc>
        <w:tc>
          <w:tcPr>
            <w:tcW w:w="2195" w:type="dxa"/>
          </w:tcPr>
          <w:p w14:paraId="2A8E8700" w14:textId="7E42A8E7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-752045910"/>
                <w:placeholder>
                  <w:docPart w:val="BC0F362F8E504C2A9E021925D56485ED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83964745"/>
                <w:placeholder>
                  <w:docPart w:val="89016174339240EE9E8F8E88206493A8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100</w:t>
            </w:r>
          </w:p>
        </w:tc>
      </w:tr>
      <w:tr w:rsidR="00EB63A0" w:rsidRPr="00653405" w14:paraId="6B3B6E86" w14:textId="77777777" w:rsidTr="00653405">
        <w:trPr>
          <w:trHeight w:hRule="exact" w:val="488"/>
        </w:trPr>
        <w:tc>
          <w:tcPr>
            <w:tcW w:w="2410" w:type="dxa"/>
          </w:tcPr>
          <w:p w14:paraId="325EEC43" w14:textId="1AB3B04F" w:rsidR="00EB63A0" w:rsidRPr="00653405" w:rsidRDefault="00000000" w:rsidP="001457E4">
            <w:pPr>
              <w:pStyle w:val="Normalderecha"/>
              <w:tabs>
                <w:tab w:val="left" w:pos="1365"/>
              </w:tabs>
            </w:pPr>
            <w:sdt>
              <w:sdtPr>
                <w:alias w:val="Escriba el producto:"/>
                <w:tag w:val="Escriba el producto:"/>
                <w:id w:val="-1806759184"/>
                <w:placeholder>
                  <w:docPart w:val="9EE732F8AAF842E8B10A87CC7168AC51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Producto</w:t>
                </w:r>
              </w:sdtContent>
            </w:sdt>
            <w:r w:rsidR="001457E4">
              <w:tab/>
              <w:t xml:space="preserve">   C</w:t>
            </w:r>
          </w:p>
        </w:tc>
        <w:tc>
          <w:tcPr>
            <w:tcW w:w="3616" w:type="dxa"/>
          </w:tcPr>
          <w:p w14:paraId="7E9AA0ED" w14:textId="03D56557" w:rsidR="00EB63A0" w:rsidRPr="00653405" w:rsidRDefault="00000000" w:rsidP="00EB63A0">
            <w:pPr>
              <w:pStyle w:val="Normalderecha"/>
            </w:pPr>
            <w:sdt>
              <w:sdtPr>
                <w:alias w:val="Escriba la descripción del producto:"/>
                <w:tag w:val="Escriba la descripción del producto:"/>
                <w:id w:val="1688170736"/>
                <w:placeholder>
                  <w:docPart w:val="802B684BC4B14C0DBCE842A73216C06A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Descripción del producto</w:t>
                </w:r>
              </w:sdtContent>
            </w:sdt>
            <w:r w:rsidR="001457E4">
              <w:t xml:space="preserve"> Teclado</w:t>
            </w:r>
          </w:p>
        </w:tc>
        <w:tc>
          <w:tcPr>
            <w:tcW w:w="2304" w:type="dxa"/>
          </w:tcPr>
          <w:p w14:paraId="0D1C9518" w14:textId="1AB040D0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1005938588"/>
                <w:placeholder>
                  <w:docPart w:val="8FD1C7E8E9C24EB88460CD61D343819A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2142686059"/>
                <w:placeholder>
                  <w:docPart w:val="0464BAEA25664589BF811549385F8757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200</w:t>
            </w:r>
          </w:p>
        </w:tc>
        <w:tc>
          <w:tcPr>
            <w:tcW w:w="2195" w:type="dxa"/>
          </w:tcPr>
          <w:p w14:paraId="1C9069E6" w14:textId="622B4AE8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796800901"/>
                <w:placeholder>
                  <w:docPart w:val="E2B01B57D87B4AA9A3BD07FFCB76E653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560663672"/>
                <w:placeholder>
                  <w:docPart w:val="4A1A2B0E44874930B394A5C3EC0448ED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100</w:t>
            </w:r>
          </w:p>
        </w:tc>
      </w:tr>
      <w:tr w:rsidR="00EB63A0" w:rsidRPr="00653405" w14:paraId="3D5BA700" w14:textId="77777777" w:rsidTr="00653405">
        <w:trPr>
          <w:trHeight w:hRule="exact" w:val="488"/>
        </w:trPr>
        <w:tc>
          <w:tcPr>
            <w:tcW w:w="2410" w:type="dxa"/>
          </w:tcPr>
          <w:p w14:paraId="620BFFF1" w14:textId="7A7F753A" w:rsidR="00EB63A0" w:rsidRPr="00653405" w:rsidRDefault="00000000" w:rsidP="00EB63A0">
            <w:pPr>
              <w:pStyle w:val="Normalderecha"/>
            </w:pPr>
            <w:sdt>
              <w:sdtPr>
                <w:alias w:val="Escriba el producto:"/>
                <w:tag w:val="Escriba el producto:"/>
                <w:id w:val="-1517991938"/>
                <w:placeholder>
                  <w:docPart w:val="02C7119470954123B732120AB555EFD6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Producto</w:t>
                </w:r>
              </w:sdtContent>
            </w:sdt>
            <w:r w:rsidR="001457E4">
              <w:t xml:space="preserve">          D</w:t>
            </w:r>
          </w:p>
        </w:tc>
        <w:tc>
          <w:tcPr>
            <w:tcW w:w="3616" w:type="dxa"/>
          </w:tcPr>
          <w:p w14:paraId="0166A4BC" w14:textId="76DADEAD" w:rsidR="00EB63A0" w:rsidRPr="00653405" w:rsidRDefault="00000000" w:rsidP="00EB63A0">
            <w:pPr>
              <w:pStyle w:val="Normalderecha"/>
            </w:pPr>
            <w:sdt>
              <w:sdtPr>
                <w:alias w:val="Escriba la descripción del producto:"/>
                <w:tag w:val="Escriba la descripción del producto:"/>
                <w:id w:val="-1425107756"/>
                <w:placeholder>
                  <w:docPart w:val="F79022A7227B4F9FA2DF3533E938B1D4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Descripción del producto</w:t>
                </w:r>
              </w:sdtContent>
            </w:sdt>
            <w:r w:rsidR="001457E4">
              <w:t xml:space="preserve"> Ratón</w:t>
            </w:r>
          </w:p>
        </w:tc>
        <w:tc>
          <w:tcPr>
            <w:tcW w:w="2304" w:type="dxa"/>
          </w:tcPr>
          <w:p w14:paraId="59CA6E27" w14:textId="77762312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-374459684"/>
                <w:placeholder>
                  <w:docPart w:val="AA7A3B8CE6B74A31B75FE41C5FFFCBB8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075161892"/>
                <w:placeholder>
                  <w:docPart w:val="5BC5966A9B5E460D80973A6A2B1C96D8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300</w:t>
            </w:r>
          </w:p>
        </w:tc>
        <w:tc>
          <w:tcPr>
            <w:tcW w:w="2195" w:type="dxa"/>
          </w:tcPr>
          <w:p w14:paraId="45F0AE4D" w14:textId="694B6A2E" w:rsidR="00EB63A0" w:rsidRPr="00653405" w:rsidRDefault="00000000" w:rsidP="00EB63A0">
            <w:pPr>
              <w:pStyle w:val="Normalderecha"/>
            </w:pPr>
            <w:sdt>
              <w:sdtPr>
                <w:rPr>
                  <w:lang w:eastAsia="ja-JP"/>
                </w:rPr>
                <w:alias w:val="Escriba el importe:"/>
                <w:tag w:val="Escriba el importe:"/>
                <w:id w:val="-1836292828"/>
                <w:placeholder>
                  <w:docPart w:val="693991402273404D800EC7E36EDB9270"/>
                </w:placeholder>
                <w:temporary/>
                <w:showingPlcHdr/>
                <w15:appearance w15:val="hidden"/>
              </w:sdtPr>
              <w:sdtContent>
                <w:r w:rsidR="00EB63A0" w:rsidRPr="00653405">
                  <w:rPr>
                    <w:lang w:bidi="es-ES"/>
                  </w:rPr>
                  <w:t>Importe</w:t>
                </w:r>
              </w:sdtContent>
            </w:sdt>
            <w:r w:rsidR="00653405" w:rsidRPr="00653405">
              <w:rPr>
                <w:lang w:eastAsia="ja-JP"/>
              </w:rPr>
              <w:t xml:space="preserve"> </w:t>
            </w:r>
            <w:sdt>
              <w:sdtPr>
                <w:rPr>
                  <w:lang w:eastAsia="ja-JP"/>
                </w:rPr>
                <w:alias w:val="€:"/>
                <w:tag w:val="€:"/>
                <w:id w:val="153343658"/>
                <w:placeholder>
                  <w:docPart w:val="F7FC1A0D24F543EEA79A5187139804F5"/>
                </w:placeholder>
                <w:temporary/>
                <w:showingPlcHdr/>
                <w15:appearance w15:val="hidden"/>
              </w:sdtPr>
              <w:sdtContent>
                <w:r w:rsidR="00653405" w:rsidRPr="00653405">
                  <w:rPr>
                    <w:lang w:bidi="es-ES"/>
                  </w:rPr>
                  <w:t>€</w:t>
                </w:r>
              </w:sdtContent>
            </w:sdt>
            <w:r w:rsidR="001457E4">
              <w:rPr>
                <w:lang w:eastAsia="ja-JP"/>
              </w:rPr>
              <w:t xml:space="preserve"> 200</w:t>
            </w:r>
          </w:p>
        </w:tc>
      </w:tr>
    </w:tbl>
    <w:tbl>
      <w:tblPr>
        <w:tblStyle w:val="Tabladeltotal"/>
        <w:tblW w:w="4983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scriba cantidad, descripción, precio por unidad, descuento y total de la línea en las columnas de la tabla, y subtotal, impuestos y total al final."/>
      </w:tblPr>
      <w:tblGrid>
        <w:gridCol w:w="8394"/>
        <w:gridCol w:w="2175"/>
      </w:tblGrid>
      <w:tr w:rsidR="00A340F2" w:rsidRPr="00653405" w14:paraId="6408E059" w14:textId="77777777" w:rsidTr="00A75635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95" w:type="dxa"/>
            <w:shd w:val="clear" w:color="auto" w:fill="auto"/>
            <w:hideMark/>
          </w:tcPr>
          <w:p w14:paraId="00227B7A" w14:textId="77777777" w:rsidR="00A340F2" w:rsidRPr="00653405" w:rsidRDefault="00000000" w:rsidP="002F5404">
            <w:sdt>
              <w:sdtPr>
                <w:alias w:val="Subtotal:"/>
                <w:tag w:val="Subtotal:"/>
                <w:id w:val="-2109183924"/>
                <w:placeholder>
                  <w:docPart w:val="5565BB76C59C4E6680CDDFCB35D7D0E2"/>
                </w:placeholder>
                <w:temporary/>
                <w:showingPlcHdr/>
                <w15:appearance w15:val="hidden"/>
              </w:sdtPr>
              <w:sdtContent>
                <w:r w:rsidR="00CF2287" w:rsidRPr="00653405">
                  <w:rPr>
                    <w:lang w:bidi="es-ES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45E7ADF1" w14:textId="6E3DE3C3" w:rsidR="00A340F2" w:rsidRPr="00653405" w:rsidRDefault="001457E4" w:rsidP="002F5404">
            <w:pPr>
              <w:jc w:val="right"/>
            </w:pPr>
            <w:r>
              <w:t>1500€</w:t>
            </w:r>
          </w:p>
        </w:tc>
      </w:tr>
      <w:tr w:rsidR="00A340F2" w:rsidRPr="00653405" w14:paraId="12E193C1" w14:textId="77777777" w:rsidTr="00A75635">
        <w:trPr>
          <w:trHeight w:hRule="exact" w:val="288"/>
        </w:trPr>
        <w:sdt>
          <w:sdtPr>
            <w:alias w:val="Impuesto sobre las ventas:"/>
            <w:tag w:val="Impuesto sobre las ventas:"/>
            <w:id w:val="1543863646"/>
            <w:placeholder>
              <w:docPart w:val="1036950529284C42BB0F1CC0182E1D49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4393B0D7" w14:textId="77777777" w:rsidR="00A340F2" w:rsidRPr="00653405" w:rsidRDefault="00CF2287" w:rsidP="002F5404">
                <w:r w:rsidRPr="00653405">
                  <w:rPr>
                    <w:lang w:bidi="es-ES"/>
                  </w:rPr>
                  <w:t>Impuesto sobre las ventas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13F40146" w14:textId="673BE633" w:rsidR="00A340F2" w:rsidRPr="001457E4" w:rsidRDefault="001457E4" w:rsidP="002F5404">
            <w:pPr>
              <w:jc w:val="right"/>
              <w:rPr>
                <w:sz w:val="28"/>
                <w:szCs w:val="20"/>
              </w:rPr>
            </w:pPr>
            <w:r>
              <w:t xml:space="preserve">21% </w:t>
            </w:r>
          </w:p>
        </w:tc>
      </w:tr>
      <w:tr w:rsidR="00A340F2" w:rsidRPr="00653405" w14:paraId="42EAB106" w14:textId="77777777" w:rsidTr="00A75635">
        <w:trPr>
          <w:trHeight w:hRule="exact" w:val="288"/>
        </w:trPr>
        <w:sdt>
          <w:sdtPr>
            <w:alias w:val="Total:"/>
            <w:tag w:val="Total:"/>
            <w:id w:val="-1550988335"/>
            <w:placeholder>
              <w:docPart w:val="7F14D5CB9F81469CAD3C446200DB64A7"/>
            </w:placeholder>
            <w:temporary/>
            <w:showingPlcHdr/>
            <w15:appearance w15:val="hidden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95" w:type="dxa"/>
                <w:shd w:val="clear" w:color="auto" w:fill="auto"/>
                <w:hideMark/>
              </w:tcPr>
              <w:p w14:paraId="72EE04DD" w14:textId="77777777" w:rsidR="00A340F2" w:rsidRPr="00653405" w:rsidRDefault="00CF2287" w:rsidP="002F5404">
                <w:r w:rsidRPr="00653405">
                  <w:rPr>
                    <w:lang w:bidi="es-ES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175" w:type="dxa"/>
            <w:shd w:val="clear" w:color="auto" w:fill="auto"/>
          </w:tcPr>
          <w:p w14:paraId="303D8381" w14:textId="0B882AF2" w:rsidR="00A340F2" w:rsidRPr="00653405" w:rsidRDefault="001457E4" w:rsidP="002F5404">
            <w:pPr>
              <w:jc w:val="right"/>
            </w:pPr>
            <w:r>
              <w:t>315€</w:t>
            </w:r>
          </w:p>
        </w:tc>
      </w:tr>
    </w:tbl>
    <w:p w14:paraId="4095FFC2" w14:textId="77777777" w:rsidR="007201A7" w:rsidRPr="00653405" w:rsidRDefault="007201A7" w:rsidP="00A36725"/>
    <w:sectPr w:rsidR="007201A7" w:rsidRPr="00653405" w:rsidSect="00653405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720" w:right="648" w:bottom="1440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EF962" w14:textId="77777777" w:rsidR="00797E6D" w:rsidRDefault="00797E6D">
      <w:pPr>
        <w:spacing w:line="240" w:lineRule="auto"/>
      </w:pPr>
      <w:r>
        <w:separator/>
      </w:r>
    </w:p>
    <w:p w14:paraId="73421CEF" w14:textId="77777777" w:rsidR="00797E6D" w:rsidRDefault="00797E6D"/>
  </w:endnote>
  <w:endnote w:type="continuationSeparator" w:id="0">
    <w:p w14:paraId="6AC01A2B" w14:textId="77777777" w:rsidR="00797E6D" w:rsidRDefault="00797E6D">
      <w:pPr>
        <w:spacing w:line="240" w:lineRule="auto"/>
      </w:pPr>
      <w:r>
        <w:continuationSeparator/>
      </w:r>
    </w:p>
    <w:p w14:paraId="66B8DE34" w14:textId="77777777" w:rsidR="00797E6D" w:rsidRDefault="00797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1A9B" w14:textId="77777777" w:rsidR="007201A7" w:rsidRPr="008F576E" w:rsidRDefault="007201A7">
    <w:pPr>
      <w:pStyle w:val="Piedepgina"/>
      <w:rPr>
        <w:lang w:val="es-ES_tradnl"/>
      </w:rPr>
    </w:pPr>
  </w:p>
  <w:p w14:paraId="69BA74FD" w14:textId="77777777" w:rsidR="007201A7" w:rsidRPr="008F576E" w:rsidRDefault="007201A7">
    <w:pPr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47638" w14:textId="77777777" w:rsidR="00A36725" w:rsidRDefault="00A36725">
    <w:pPr>
      <w:pStyle w:val="Piedepgina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3A8CC90" wp14:editId="0DBC9B63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bre: Forma 8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F7F750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A8CC90" id="Forma libre: Forma 8" o:spid="_x0000_s1027" alt="Degradado verde en un rectá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0F7F750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9B085" w14:textId="77777777" w:rsidR="00797E6D" w:rsidRDefault="00797E6D">
      <w:pPr>
        <w:spacing w:line="240" w:lineRule="auto"/>
      </w:pPr>
      <w:r>
        <w:separator/>
      </w:r>
    </w:p>
    <w:p w14:paraId="3305E1D1" w14:textId="77777777" w:rsidR="00797E6D" w:rsidRDefault="00797E6D"/>
  </w:footnote>
  <w:footnote w:type="continuationSeparator" w:id="0">
    <w:p w14:paraId="4D10875C" w14:textId="77777777" w:rsidR="00797E6D" w:rsidRDefault="00797E6D">
      <w:pPr>
        <w:spacing w:line="240" w:lineRule="auto"/>
      </w:pPr>
      <w:r>
        <w:continuationSeparator/>
      </w:r>
    </w:p>
    <w:p w14:paraId="0E25AF03" w14:textId="77777777" w:rsidR="00797E6D" w:rsidRDefault="00797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138B" w14:textId="77777777" w:rsidR="007201A7" w:rsidRPr="008F576E" w:rsidRDefault="007201A7">
    <w:pPr>
      <w:rPr>
        <w:lang w:val="es-ES_tradnl"/>
      </w:rPr>
    </w:pPr>
  </w:p>
  <w:p w14:paraId="1E327D36" w14:textId="77777777" w:rsidR="007201A7" w:rsidRPr="008F576E" w:rsidRDefault="007201A7">
    <w:pPr>
      <w:rPr>
        <w:lang w:val="es-ES_tradn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35C0" w14:textId="77777777" w:rsidR="00A36725" w:rsidRDefault="00A36725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9A01901" wp14:editId="2DEC0C8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orma libre: Forma 5" descr="Degradado verde en un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A1EE19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A01901" id="Forma libre: Forma 5" o:spid="_x0000_s1026" alt="Degradado verde en un rectángulo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7A1EE19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042D70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C32E98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70BEA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6AE67CC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7B2326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6CE71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4B2F12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2B5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4E238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5C353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10696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7DD59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EF4270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18795103">
    <w:abstractNumId w:val="9"/>
  </w:num>
  <w:num w:numId="2" w16cid:durableId="1639145692">
    <w:abstractNumId w:val="7"/>
  </w:num>
  <w:num w:numId="3" w16cid:durableId="954940779">
    <w:abstractNumId w:val="6"/>
  </w:num>
  <w:num w:numId="4" w16cid:durableId="1619406149">
    <w:abstractNumId w:val="5"/>
  </w:num>
  <w:num w:numId="5" w16cid:durableId="1587882320">
    <w:abstractNumId w:val="4"/>
  </w:num>
  <w:num w:numId="6" w16cid:durableId="1390805849">
    <w:abstractNumId w:val="8"/>
  </w:num>
  <w:num w:numId="7" w16cid:durableId="1164972938">
    <w:abstractNumId w:val="3"/>
  </w:num>
  <w:num w:numId="8" w16cid:durableId="1514997438">
    <w:abstractNumId w:val="2"/>
  </w:num>
  <w:num w:numId="9" w16cid:durableId="1713846965">
    <w:abstractNumId w:val="1"/>
  </w:num>
  <w:num w:numId="10" w16cid:durableId="158009662">
    <w:abstractNumId w:val="0"/>
  </w:num>
  <w:num w:numId="11" w16cid:durableId="1394505262">
    <w:abstractNumId w:val="11"/>
  </w:num>
  <w:num w:numId="12" w16cid:durableId="2101952057">
    <w:abstractNumId w:val="10"/>
  </w:num>
  <w:num w:numId="13" w16cid:durableId="1434857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E4"/>
    <w:rsid w:val="00064E3E"/>
    <w:rsid w:val="00077551"/>
    <w:rsid w:val="000A01FB"/>
    <w:rsid w:val="000A6E91"/>
    <w:rsid w:val="000E7C40"/>
    <w:rsid w:val="001457E4"/>
    <w:rsid w:val="001817A4"/>
    <w:rsid w:val="001A035C"/>
    <w:rsid w:val="001D1771"/>
    <w:rsid w:val="0020743A"/>
    <w:rsid w:val="002400DD"/>
    <w:rsid w:val="002450DA"/>
    <w:rsid w:val="00263E3B"/>
    <w:rsid w:val="00264280"/>
    <w:rsid w:val="00272CEF"/>
    <w:rsid w:val="002A107B"/>
    <w:rsid w:val="002B06E9"/>
    <w:rsid w:val="002D1C03"/>
    <w:rsid w:val="002E7603"/>
    <w:rsid w:val="002F5404"/>
    <w:rsid w:val="00316D06"/>
    <w:rsid w:val="003D23A0"/>
    <w:rsid w:val="004858C9"/>
    <w:rsid w:val="004870D2"/>
    <w:rsid w:val="004A10E9"/>
    <w:rsid w:val="004B56DD"/>
    <w:rsid w:val="005E394D"/>
    <w:rsid w:val="00653405"/>
    <w:rsid w:val="00662DFA"/>
    <w:rsid w:val="006B4542"/>
    <w:rsid w:val="006F038A"/>
    <w:rsid w:val="007201A7"/>
    <w:rsid w:val="0079224F"/>
    <w:rsid w:val="00797E6D"/>
    <w:rsid w:val="007B4FC5"/>
    <w:rsid w:val="007E0DF2"/>
    <w:rsid w:val="007E1D3F"/>
    <w:rsid w:val="00865DB9"/>
    <w:rsid w:val="0089202B"/>
    <w:rsid w:val="008B5297"/>
    <w:rsid w:val="008F576E"/>
    <w:rsid w:val="009415D1"/>
    <w:rsid w:val="00947F34"/>
    <w:rsid w:val="009D3F3C"/>
    <w:rsid w:val="00A340F2"/>
    <w:rsid w:val="00A36725"/>
    <w:rsid w:val="00A75635"/>
    <w:rsid w:val="00B66C63"/>
    <w:rsid w:val="00B727BE"/>
    <w:rsid w:val="00C823A2"/>
    <w:rsid w:val="00CE3710"/>
    <w:rsid w:val="00CF2287"/>
    <w:rsid w:val="00D33124"/>
    <w:rsid w:val="00D73210"/>
    <w:rsid w:val="00EB63A0"/>
    <w:rsid w:val="00EC16CD"/>
    <w:rsid w:val="00F65B05"/>
    <w:rsid w:val="00F81B48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9EE7E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s-E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76E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ar"/>
    <w:autoRedefine/>
    <w:uiPriority w:val="2"/>
    <w:qFormat/>
    <w:rsid w:val="008F576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ar"/>
    <w:uiPriority w:val="2"/>
    <w:unhideWhenUsed/>
    <w:qFormat/>
    <w:rsid w:val="008F576E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8F576E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2"/>
    <w:semiHidden/>
    <w:unhideWhenUsed/>
    <w:qFormat/>
    <w:rsid w:val="008F576E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8F576E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ar"/>
    <w:uiPriority w:val="2"/>
    <w:semiHidden/>
    <w:unhideWhenUsed/>
    <w:qFormat/>
    <w:rsid w:val="008F576E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ar"/>
    <w:uiPriority w:val="2"/>
    <w:semiHidden/>
    <w:unhideWhenUsed/>
    <w:qFormat/>
    <w:rsid w:val="008F576E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ar"/>
    <w:uiPriority w:val="2"/>
    <w:semiHidden/>
    <w:unhideWhenUsed/>
    <w:qFormat/>
    <w:rsid w:val="008F576E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ar"/>
    <w:uiPriority w:val="2"/>
    <w:semiHidden/>
    <w:unhideWhenUsed/>
    <w:qFormat/>
    <w:rsid w:val="008F576E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sid w:val="008F576E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576E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ar">
    <w:name w:val="Título 1 Car"/>
    <w:basedOn w:val="Fuentedeprrafopredeter"/>
    <w:link w:val="Ttulo1"/>
    <w:uiPriority w:val="2"/>
    <w:rsid w:val="008F576E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ar"/>
    <w:uiPriority w:val="1"/>
    <w:qFormat/>
    <w:rsid w:val="008F576E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8F576E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Encabezado">
    <w:name w:val="header"/>
    <w:basedOn w:val="Normal"/>
    <w:link w:val="EncabezadoCar"/>
    <w:uiPriority w:val="99"/>
    <w:rsid w:val="008F576E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76E"/>
    <w:rPr>
      <w:rFonts w:ascii="Microsoft Sans Serif" w:hAnsi="Microsoft Sans Serif" w:cs="Microsoft Sans Serif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8F576E"/>
    <w:rPr>
      <w:rFonts w:ascii="Microsoft Sans Serif" w:hAnsi="Microsoft Sans Serif" w:cs="Microsoft Sans Serif"/>
      <w:color w:val="808080"/>
    </w:rPr>
  </w:style>
  <w:style w:type="table" w:styleId="Tablaconcuadrcula">
    <w:name w:val="Table Grid"/>
    <w:basedOn w:val="Tablanormal"/>
    <w:uiPriority w:val="39"/>
    <w:rsid w:val="008F57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2"/>
    <w:semiHidden/>
    <w:rsid w:val="008F576E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Normalderecha">
    <w:name w:val="Normal derecha"/>
    <w:basedOn w:val="Normal"/>
    <w:qFormat/>
    <w:rsid w:val="008F576E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ar">
    <w:name w:val="Título 6 Car"/>
    <w:basedOn w:val="Fuentedeprrafopredeter"/>
    <w:link w:val="Ttulo6"/>
    <w:uiPriority w:val="2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2"/>
    <w:semiHidden/>
    <w:rsid w:val="008F576E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8F576E"/>
    <w:rPr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576E"/>
    <w:rPr>
      <w:rFonts w:ascii="Microsoft Sans Serif" w:hAnsi="Microsoft Sans Serif" w:cs="Microsoft Sans Serif"/>
      <w:sz w:val="24"/>
      <w:lang w:eastAsia="en-US"/>
    </w:rPr>
  </w:style>
  <w:style w:type="table" w:styleId="Tablaconcuadrculaclara">
    <w:name w:val="Grid Table Light"/>
    <w:basedOn w:val="Tablanormal"/>
    <w:uiPriority w:val="40"/>
    <w:rsid w:val="008F576E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ar">
    <w:name w:val="Título 2 Car"/>
    <w:basedOn w:val="Fuentedeprrafopredeter"/>
    <w:link w:val="Ttulo2"/>
    <w:uiPriority w:val="2"/>
    <w:rsid w:val="008F576E"/>
    <w:rPr>
      <w:rFonts w:ascii="Franklin Gothic Demi" w:hAnsi="Franklin Gothic Demi" w:cs="Microsoft Sans Serif"/>
      <w:spacing w:val="40"/>
      <w:sz w:val="24"/>
    </w:rPr>
  </w:style>
  <w:style w:type="table" w:customStyle="1" w:styleId="Informacindeventas">
    <w:name w:val="Información de ventas"/>
    <w:basedOn w:val="Tablanormal"/>
    <w:uiPriority w:val="99"/>
    <w:rsid w:val="008F576E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ladecontenido">
    <w:name w:val="Tabla de contenido"/>
    <w:basedOn w:val="Tablanormal"/>
    <w:uiPriority w:val="99"/>
    <w:rsid w:val="008F576E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ar">
    <w:name w:val="Título 9 Car"/>
    <w:basedOn w:val="Fuentedeprrafopredeter"/>
    <w:link w:val="Ttulo9"/>
    <w:uiPriority w:val="2"/>
    <w:semiHidden/>
    <w:rsid w:val="008F576E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abladeltotal">
    <w:name w:val="Tabla del total"/>
    <w:basedOn w:val="Tablanormal"/>
    <w:uiPriority w:val="99"/>
    <w:rsid w:val="008F576E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normal2">
    <w:name w:val="Plain Table 2"/>
    <w:basedOn w:val="Tablanormal"/>
    <w:uiPriority w:val="42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8F576E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 1"/>
    <w:basedOn w:val="Normal"/>
    <w:link w:val="Carcterdeestilo1"/>
    <w:qFormat/>
    <w:rsid w:val="004B56DD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2"/>
      <w:szCs w:val="28"/>
    </w:rPr>
  </w:style>
  <w:style w:type="character" w:customStyle="1" w:styleId="Carcterdeestilo1">
    <w:name w:val="Carácter de estilo 1"/>
    <w:basedOn w:val="Fuentedeprrafopredeter"/>
    <w:link w:val="Estilo1"/>
    <w:rsid w:val="004B56DD"/>
    <w:rPr>
      <w:rFonts w:ascii="Franklin Gothic Demi" w:eastAsiaTheme="majorEastAsia" w:hAnsi="Franklin Gothic Demi" w:cs="Microsoft Sans Serif"/>
      <w:color w:val="236A46" w:themeColor="accent3" w:themeShade="BF"/>
      <w:spacing w:val="4"/>
      <w:sz w:val="22"/>
      <w:szCs w:val="28"/>
    </w:rPr>
  </w:style>
  <w:style w:type="character" w:customStyle="1" w:styleId="Ttulo4Car">
    <w:name w:val="Título 4 Car"/>
    <w:basedOn w:val="Fuentedeprrafopredeter"/>
    <w:link w:val="Ttulo4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ar">
    <w:name w:val="Título 7 Car"/>
    <w:basedOn w:val="Fuentedeprrafopredeter"/>
    <w:link w:val="Ttulo7"/>
    <w:uiPriority w:val="2"/>
    <w:semiHidden/>
    <w:rsid w:val="008F576E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576E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576E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576E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F576E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debloque">
    <w:name w:val="Block Text"/>
    <w:basedOn w:val="Normal"/>
    <w:uiPriority w:val="99"/>
    <w:semiHidden/>
    <w:unhideWhenUsed/>
    <w:rsid w:val="008F576E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576E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576E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Fecha">
    <w:name w:val="Date"/>
    <w:basedOn w:val="Normal"/>
    <w:next w:val="Normal"/>
    <w:link w:val="FechaCar"/>
    <w:uiPriority w:val="99"/>
    <w:rsid w:val="008F576E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rsid w:val="008F576E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cionar">
    <w:name w:val="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8F576E"/>
    <w:pPr>
      <w:numPr>
        <w:numId w:val="11"/>
      </w:numPr>
    </w:pPr>
  </w:style>
  <w:style w:type="numbering" w:styleId="1ai">
    <w:name w:val="Outline List 1"/>
    <w:basedOn w:val="Sinlista"/>
    <w:uiPriority w:val="99"/>
    <w:semiHidden/>
    <w:unhideWhenUsed/>
    <w:rsid w:val="008F576E"/>
    <w:pPr>
      <w:numPr>
        <w:numId w:val="12"/>
      </w:numPr>
    </w:pPr>
  </w:style>
  <w:style w:type="character" w:styleId="CdigoHTML">
    <w:name w:val="HTML Code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F576E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F576E"/>
    <w:rPr>
      <w:rFonts w:ascii="Microsoft Sans Serif" w:hAnsi="Microsoft Sans Serif" w:cs="Microsoft Sans Serif"/>
      <w:i/>
      <w:iCs/>
      <w:sz w:val="24"/>
    </w:rPr>
  </w:style>
  <w:style w:type="character" w:styleId="DefinicinHTML">
    <w:name w:val="HTML Defini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F576E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character" w:styleId="TecladoHTML">
    <w:name w:val="HTML Keyboard"/>
    <w:basedOn w:val="Fuentedeprrafopredeter"/>
    <w:uiPriority w:val="99"/>
    <w:semiHidden/>
    <w:unhideWhenUsed/>
    <w:rsid w:val="008F576E"/>
    <w:rPr>
      <w:rFonts w:ascii="Consolas" w:hAnsi="Consolas" w:cs="Microsoft Sans Serif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576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F576E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F576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F576E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F576E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F576E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F576E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F576E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F576E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F576E"/>
    <w:pPr>
      <w:spacing w:after="100"/>
      <w:ind w:left="1920"/>
    </w:pPr>
  </w:style>
  <w:style w:type="character" w:styleId="Referenciasutil">
    <w:name w:val="Subtle Reference"/>
    <w:basedOn w:val="Fuentedeprrafopredeter"/>
    <w:uiPriority w:val="31"/>
    <w:semiHidden/>
    <w:unhideWhenUsed/>
    <w:qFormat/>
    <w:rsid w:val="008F576E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F576E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8F576E"/>
  </w:style>
  <w:style w:type="character" w:styleId="Hashtag">
    <w:name w:val="Hashtag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F57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F576E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8F576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8F576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F576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F576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F576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F576E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F576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F576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F576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F576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8F576E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F576E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F576E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F576E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F576E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8F576E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F576E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F576E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F576E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F576E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F576E"/>
    <w:pPr>
      <w:numPr>
        <w:numId w:val="10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8F576E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F576E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F576E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F576E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F576E"/>
    <w:pPr>
      <w:numPr>
        <w:numId w:val="5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F576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8F576E"/>
  </w:style>
  <w:style w:type="paragraph" w:styleId="Textomacro">
    <w:name w:val="macro"/>
    <w:link w:val="TextomacroCar"/>
    <w:uiPriority w:val="99"/>
    <w:semiHidden/>
    <w:unhideWhenUsed/>
    <w:rsid w:val="008F576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F576E"/>
    <w:rPr>
      <w:rFonts w:ascii="Consolas" w:hAnsi="Consolas" w:cs="Microsoft Sans Serif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8F576E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8F576E"/>
    <w:pPr>
      <w:ind w:left="240" w:hanging="24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8F576E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F576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F576E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is">
    <w:name w:val="Emphasis"/>
    <w:basedOn w:val="Fuentedeprrafopredeter"/>
    <w:uiPriority w:val="20"/>
    <w:semiHidden/>
    <w:unhideWhenUsed/>
    <w:qFormat/>
    <w:rsid w:val="008F576E"/>
    <w:rPr>
      <w:rFonts w:ascii="Microsoft Sans Serif" w:hAnsi="Microsoft Sans Serif" w:cs="Microsoft Sans Serif"/>
      <w:i/>
      <w:iCs/>
    </w:rPr>
  </w:style>
  <w:style w:type="table" w:styleId="Listavistosa">
    <w:name w:val="Colorful List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8F576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F576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F576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F576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F576E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paragraph" w:styleId="Direccinsobre">
    <w:name w:val="envelope address"/>
    <w:basedOn w:val="Normal"/>
    <w:uiPriority w:val="99"/>
    <w:semiHidden/>
    <w:unhideWhenUsed/>
    <w:rsid w:val="008F576E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F576E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F576E"/>
    <w:rPr>
      <w:rFonts w:ascii="Microsoft YaHei UI" w:eastAsia="Microsoft YaHei UI" w:hAnsi="Microsoft YaHei UI" w:cs="Microsoft Sans Serif"/>
    </w:rPr>
  </w:style>
  <w:style w:type="numbering" w:styleId="ArtculoSeccin">
    <w:name w:val="Outline List 3"/>
    <w:basedOn w:val="Sinlista"/>
    <w:uiPriority w:val="99"/>
    <w:semiHidden/>
    <w:unhideWhenUsed/>
    <w:rsid w:val="008F576E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semiHidden/>
    <w:unhideWhenUsed/>
    <w:qFormat/>
    <w:rsid w:val="008F576E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8F576E"/>
    <w:rPr>
      <w:rFonts w:ascii="Times New Roman" w:hAnsi="Times New Roman" w:cs="Times New Roman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F576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F576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F576E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F576E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F576E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F576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F576E"/>
    <w:rPr>
      <w:rFonts w:ascii="Microsoft Sans Serif" w:hAnsi="Microsoft Sans Serif" w:cs="Microsoft Sans Serif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F576E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ngranormal">
    <w:name w:val="Normal Indent"/>
    <w:basedOn w:val="Normal"/>
    <w:uiPriority w:val="99"/>
    <w:semiHidden/>
    <w:unhideWhenUsed/>
    <w:rsid w:val="008F576E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F576E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moderna">
    <w:name w:val="Table Contemporary"/>
    <w:basedOn w:val="Tablanormal"/>
    <w:uiPriority w:val="99"/>
    <w:semiHidden/>
    <w:unhideWhenUsed/>
    <w:rsid w:val="008F576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F576E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F576E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2">
    <w:name w:val="List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3">
    <w:name w:val="List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F576E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F576E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F576E"/>
    <w:rPr>
      <w:rFonts w:ascii="Microsoft Sans Serif" w:hAnsi="Microsoft Sans Serif" w:cs="Microsoft Sans Serif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F576E"/>
  </w:style>
  <w:style w:type="character" w:customStyle="1" w:styleId="SaludoCar">
    <w:name w:val="Saludo Car"/>
    <w:basedOn w:val="Fuentedeprrafopredeter"/>
    <w:link w:val="Saludo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olumnas1">
    <w:name w:val="Table Columns 1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F576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F576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F576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bsica1">
    <w:name w:val="Table Simple 1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F576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F576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F576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8F576E"/>
    <w:pPr>
      <w:spacing w:line="240" w:lineRule="auto"/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F576E"/>
    <w:pPr>
      <w:spacing w:line="240" w:lineRule="auto"/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F576E"/>
    <w:pPr>
      <w:spacing w:line="240" w:lineRule="auto"/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F576E"/>
    <w:pPr>
      <w:spacing w:line="240" w:lineRule="auto"/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F576E"/>
    <w:pPr>
      <w:spacing w:line="240" w:lineRule="auto"/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F576E"/>
    <w:pPr>
      <w:spacing w:line="240" w:lineRule="auto"/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F576E"/>
    <w:pPr>
      <w:spacing w:line="240" w:lineRule="auto"/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F576E"/>
    <w:pPr>
      <w:spacing w:line="240" w:lineRule="auto"/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F576E"/>
    <w:pPr>
      <w:spacing w:line="240" w:lineRule="auto"/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F576E"/>
    <w:rPr>
      <w:rFonts w:ascii="Franklin Gothic Demi" w:eastAsiaTheme="majorEastAsia" w:hAnsi="Franklin Gothic Demi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8F576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F576E"/>
    <w:rPr>
      <w:rFonts w:ascii="Consolas" w:hAnsi="Consolas" w:cs="Microsoft Sans Serif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8F576E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F576E"/>
    <w:rPr>
      <w:rFonts w:ascii="Microsoft Sans Serif" w:hAnsi="Microsoft Sans Serif" w:cs="Microsoft Sans Serif"/>
      <w:sz w:val="24"/>
    </w:rPr>
  </w:style>
  <w:style w:type="table" w:styleId="Tablaconcuadrcula1">
    <w:name w:val="Table Grid 1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F576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F576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F576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F576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F576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F576E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decuadrcula3">
    <w:name w:val="Grid Table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F576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F576E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F576E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F576E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F576E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F576E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F576E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F576E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F576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F576E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F576E"/>
    <w:rPr>
      <w:rFonts w:ascii="Microsoft Sans Serif" w:hAnsi="Microsoft Sans Serif" w:cs="Microsoft Sans Serif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table" w:styleId="Tablaconefectos3D1">
    <w:name w:val="Table 3D effects 1"/>
    <w:basedOn w:val="Tablanormal"/>
    <w:uiPriority w:val="99"/>
    <w:semiHidden/>
    <w:unhideWhenUsed/>
    <w:rsid w:val="008F576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F576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F576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F5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unhideWhenUsed/>
    <w:qFormat/>
    <w:rsid w:val="008F576E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uentedeprrafopredeter"/>
    <w:uiPriority w:val="99"/>
    <w:semiHidden/>
    <w:unhideWhenUsed/>
    <w:rsid w:val="008F576E"/>
    <w:rPr>
      <w:rFonts w:ascii="Microsoft Sans Serif" w:hAnsi="Microsoft Sans Serif" w:cs="Microsoft Sans Serif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F576E"/>
    <w:pPr>
      <w:spacing w:after="200" w:line="240" w:lineRule="auto"/>
    </w:pPr>
    <w:rPr>
      <w:i/>
      <w:iCs/>
      <w:color w:val="455F51" w:themeColor="text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te\AppData\Roaming\Microsoft\Templates\Factura%20de%20servicio%20(dise&#241;o%20de%20degradado%20ver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0D8BCA77424197815143BB8C429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84FE3-85A4-468D-BAB7-5C4171E1E154}"/>
      </w:docPartPr>
      <w:docPartBody>
        <w:p w:rsidR="00000000" w:rsidRDefault="00000000">
          <w:pPr>
            <w:pStyle w:val="290D8BCA77424197815143BB8C429A2D"/>
          </w:pPr>
          <w:r w:rsidRPr="008F576E">
            <w:rPr>
              <w:lang w:val="es-ES_tradnl" w:bidi="es-ES"/>
            </w:rPr>
            <w:t>FACTURA</w:t>
          </w:r>
        </w:p>
      </w:docPartBody>
    </w:docPart>
    <w:docPart>
      <w:docPartPr>
        <w:name w:val="6FE70D07161C43C4818BE6D522018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BF3AE-7941-41CC-93FB-572B74CFAB29}"/>
      </w:docPartPr>
      <w:docPartBody>
        <w:p w:rsidR="00000000" w:rsidRDefault="00000000">
          <w:pPr>
            <w:pStyle w:val="6FE70D07161C43C4818BE6D522018BDD"/>
          </w:pPr>
          <w:r w:rsidRPr="008F576E">
            <w:rPr>
              <w:rStyle w:val="FechaCar"/>
              <w:lang w:val="es-ES_tradnl" w:bidi="es-ES"/>
            </w:rPr>
            <w:t>FECHA</w:t>
          </w:r>
        </w:p>
      </w:docPartBody>
    </w:docPart>
    <w:docPart>
      <w:docPartPr>
        <w:name w:val="F8C8FD3BDDAF4137AC2A0C564EB11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CF16F-A11D-4AFF-BDD7-A203E578B76D}"/>
      </w:docPartPr>
      <w:docPartBody>
        <w:p w:rsidR="00000000" w:rsidRDefault="00000000">
          <w:pPr>
            <w:pStyle w:val="F8C8FD3BDDAF4137AC2A0C564EB112ED"/>
          </w:pPr>
          <w:r w:rsidRPr="008F576E">
            <w:rPr>
              <w:sz w:val="32"/>
              <w:szCs w:val="32"/>
              <w:lang w:val="es-ES_tradnl" w:bidi="es-ES"/>
            </w:rPr>
            <w:t>Fecha</w:t>
          </w:r>
        </w:p>
      </w:docPartBody>
    </w:docPart>
    <w:docPart>
      <w:docPartPr>
        <w:name w:val="A2F21DF454E740229EB075F51E3B7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27CCD-C6D1-4669-B9D5-423414900E8B}"/>
      </w:docPartPr>
      <w:docPartBody>
        <w:p w:rsidR="00000000" w:rsidRDefault="00000000">
          <w:pPr>
            <w:pStyle w:val="A2F21DF454E740229EB075F51E3B7F62"/>
          </w:pPr>
          <w:r w:rsidRPr="008F576E">
            <w:rPr>
              <w:rFonts w:ascii="Franklin Gothic Demi" w:hAnsi="Franklin Gothic Demi"/>
              <w:color w:val="000000" w:themeColor="text1"/>
              <w:sz w:val="32"/>
              <w:szCs w:val="32"/>
              <w:lang w:val="es-ES_tradnl" w:bidi="es-ES"/>
            </w:rPr>
            <w:t>N.º DE FACTURA</w:t>
          </w:r>
        </w:p>
      </w:docPartBody>
    </w:docPart>
    <w:docPart>
      <w:docPartPr>
        <w:name w:val="787D5E28D0974D64879FB9D8C04288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41AC3-7BBC-4257-B6A8-33EFD8A39AA5}"/>
      </w:docPartPr>
      <w:docPartBody>
        <w:p w:rsidR="00000000" w:rsidRDefault="00000000">
          <w:pPr>
            <w:pStyle w:val="787D5E28D0974D64879FB9D8C042880B"/>
          </w:pPr>
          <w:r w:rsidRPr="008F576E">
            <w:rPr>
              <w:color w:val="000000" w:themeColor="text1"/>
              <w:sz w:val="32"/>
              <w:szCs w:val="32"/>
              <w:lang w:val="es-ES_tradnl" w:bidi="es-ES"/>
            </w:rPr>
            <w:t>Número</w:t>
          </w:r>
        </w:p>
      </w:docPartBody>
    </w:docPart>
    <w:docPart>
      <w:docPartPr>
        <w:name w:val="4F2127A1C936488C97CAEB2BBCACB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EA94F-3FA0-4488-AF52-F71A3B28E12E}"/>
      </w:docPartPr>
      <w:docPartBody>
        <w:p w:rsidR="00000000" w:rsidRDefault="00000000">
          <w:pPr>
            <w:pStyle w:val="4F2127A1C936488C97CAEB2BBCACB380"/>
          </w:pPr>
          <w:r w:rsidRPr="008F576E">
            <w:rPr>
              <w:rFonts w:ascii="Franklin Gothic Demi" w:hAnsi="Franklin Gothic Demi"/>
              <w:color w:val="000000" w:themeColor="text1"/>
              <w:szCs w:val="24"/>
              <w:lang w:val="es-ES_tradnl" w:bidi="es-ES"/>
            </w:rPr>
            <w:t>SU EMPRESA</w:t>
          </w:r>
        </w:p>
      </w:docPartBody>
    </w:docPart>
    <w:docPart>
      <w:docPartPr>
        <w:name w:val="5DD49EB83FFC47B6B12F3CFCC84E7B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2238C-82C4-4085-A017-95F8839DDE58}"/>
      </w:docPartPr>
      <w:docPartBody>
        <w:p w:rsidR="00000000" w:rsidRDefault="00000000">
          <w:pPr>
            <w:pStyle w:val="5DD49EB83FFC47B6B12F3CFCC84E7B0C"/>
          </w:pPr>
          <w:r w:rsidRPr="008F576E">
            <w:rPr>
              <w:color w:val="000000" w:themeColor="text1"/>
              <w:szCs w:val="24"/>
              <w:lang w:val="es-ES_tradnl" w:bidi="es-ES"/>
            </w:rPr>
            <w:t>Dirección</w:t>
          </w:r>
        </w:p>
      </w:docPartBody>
    </w:docPart>
    <w:docPart>
      <w:docPartPr>
        <w:name w:val="E33907E1D683467D85534944627E1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60210-1924-4A65-A158-F684F66B0D92}"/>
      </w:docPartPr>
      <w:docPartBody>
        <w:p w:rsidR="00000000" w:rsidRDefault="00000000">
          <w:pPr>
            <w:pStyle w:val="E33907E1D683467D85534944627E12D6"/>
          </w:pPr>
          <w:r w:rsidRPr="008F576E">
            <w:rPr>
              <w:color w:val="000000" w:themeColor="text1"/>
              <w:szCs w:val="24"/>
              <w:lang w:val="es-ES_tradnl" w:bidi="es-ES"/>
            </w:rPr>
            <w:t>Ciudad y código postal</w:t>
          </w:r>
        </w:p>
      </w:docPartBody>
    </w:docPart>
    <w:docPart>
      <w:docPartPr>
        <w:name w:val="634E31296E1C478E8D74F1BEA17CF0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9EC72-10EF-4770-BC15-6E96BB35DAE4}"/>
      </w:docPartPr>
      <w:docPartBody>
        <w:p w:rsidR="00000000" w:rsidRDefault="00000000">
          <w:pPr>
            <w:pStyle w:val="634E31296E1C478E8D74F1BEA17CF0A8"/>
          </w:pPr>
          <w:r w:rsidRPr="008F576E">
            <w:rPr>
              <w:color w:val="000000" w:themeColor="text1"/>
              <w:szCs w:val="24"/>
              <w:lang w:val="es-ES_tradnl" w:bidi="es-ES"/>
            </w:rPr>
            <w:t>Teléfono</w:t>
          </w:r>
        </w:p>
      </w:docPartBody>
    </w:docPart>
    <w:docPart>
      <w:docPartPr>
        <w:name w:val="A9BAEDEF523E4379B7E86B08C1A14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8A80B-B9A6-4256-906D-6C09D81A939E}"/>
      </w:docPartPr>
      <w:docPartBody>
        <w:p w:rsidR="00000000" w:rsidRDefault="00000000">
          <w:pPr>
            <w:pStyle w:val="A9BAEDEF523E4379B7E86B08C1A14AC3"/>
          </w:pPr>
          <w:r w:rsidRPr="008F576E">
            <w:rPr>
              <w:color w:val="000000" w:themeColor="text1"/>
              <w:szCs w:val="24"/>
              <w:lang w:val="es-ES_tradnl" w:bidi="es-ES"/>
            </w:rPr>
            <w:t>Fax</w:t>
          </w:r>
        </w:p>
      </w:docPartBody>
    </w:docPart>
    <w:docPart>
      <w:docPartPr>
        <w:name w:val="9E5437D0E00F46C1A53E3A90D8F25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1C8ED-13AB-47BD-85B0-1C85F5311DD0}"/>
      </w:docPartPr>
      <w:docPartBody>
        <w:p w:rsidR="00000000" w:rsidRDefault="00000000">
          <w:pPr>
            <w:pStyle w:val="9E5437D0E00F46C1A53E3A90D8F25C5A"/>
          </w:pPr>
          <w:r w:rsidRPr="008F576E">
            <w:rPr>
              <w:color w:val="000000" w:themeColor="text1"/>
              <w:szCs w:val="24"/>
              <w:lang w:val="es-ES_tradnl" w:bidi="es-ES"/>
            </w:rPr>
            <w:t>Correo electrónico</w:t>
          </w:r>
        </w:p>
      </w:docPartBody>
    </w:docPart>
    <w:docPart>
      <w:docPartPr>
        <w:name w:val="74FE11969A6D469C98B76A0899FDAD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D80DFF-141C-469B-9B27-C6DD9CEF4A64}"/>
      </w:docPartPr>
      <w:docPartBody>
        <w:p w:rsidR="00000000" w:rsidRDefault="00000000">
          <w:pPr>
            <w:pStyle w:val="74FE11969A6D469C98B76A0899FDAD42"/>
          </w:pPr>
          <w:r w:rsidRPr="008F576E">
            <w:rPr>
              <w:rFonts w:ascii="Franklin Gothic Demi" w:hAnsi="Franklin Gothic Demi"/>
              <w:color w:val="000000" w:themeColor="text1"/>
              <w:szCs w:val="24"/>
              <w:lang w:val="es-ES_tradnl" w:bidi="es-ES"/>
            </w:rPr>
            <w:t>FACTURAR A</w:t>
          </w:r>
        </w:p>
      </w:docPartBody>
    </w:docPart>
    <w:docPart>
      <w:docPartPr>
        <w:name w:val="7435B163269D4EEE88C1A63C888C1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E446A-7D6F-48EF-A9EB-AAE34AB60958}"/>
      </w:docPartPr>
      <w:docPartBody>
        <w:p w:rsidR="00000000" w:rsidRDefault="00000000">
          <w:pPr>
            <w:pStyle w:val="7435B163269D4EEE88C1A63C888C100E"/>
          </w:pPr>
          <w:r w:rsidRPr="008F576E">
            <w:rPr>
              <w:color w:val="000000" w:themeColor="text1"/>
              <w:szCs w:val="24"/>
              <w:lang w:val="es-ES_tradnl" w:bidi="es-ES"/>
            </w:rPr>
            <w:t>Dirección</w:t>
          </w:r>
        </w:p>
      </w:docPartBody>
    </w:docPart>
    <w:docPart>
      <w:docPartPr>
        <w:name w:val="677657F8A8BF4ACC83EE1ED7AF1D0A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085FC-F679-4104-8C54-3FBEEADD1508}"/>
      </w:docPartPr>
      <w:docPartBody>
        <w:p w:rsidR="00000000" w:rsidRDefault="00000000">
          <w:pPr>
            <w:pStyle w:val="677657F8A8BF4ACC83EE1ED7AF1D0A79"/>
          </w:pPr>
          <w:r w:rsidRPr="008F576E">
            <w:rPr>
              <w:color w:val="000000" w:themeColor="text1"/>
              <w:szCs w:val="24"/>
              <w:lang w:val="es-ES_tradnl" w:bidi="es-ES"/>
            </w:rPr>
            <w:t>Ciudad y código postal</w:t>
          </w:r>
        </w:p>
      </w:docPartBody>
    </w:docPart>
    <w:docPart>
      <w:docPartPr>
        <w:name w:val="B1A30605F24444EDA1880194A06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85BAE-ED44-46FF-945F-EDEB54F74312}"/>
      </w:docPartPr>
      <w:docPartBody>
        <w:p w:rsidR="00000000" w:rsidRDefault="00000000">
          <w:pPr>
            <w:pStyle w:val="B1A30605F24444EDA1880194A0626AD1"/>
          </w:pPr>
          <w:r w:rsidRPr="008F576E">
            <w:rPr>
              <w:color w:val="000000" w:themeColor="text1"/>
              <w:szCs w:val="24"/>
              <w:lang w:val="es-ES_tradnl" w:bidi="es-ES"/>
            </w:rPr>
            <w:t>Teléfono</w:t>
          </w:r>
        </w:p>
      </w:docPartBody>
    </w:docPart>
    <w:docPart>
      <w:docPartPr>
        <w:name w:val="934FDB34E6024289872A59D4CADEF1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B92C-045F-4D19-AD22-B0393B7B0C42}"/>
      </w:docPartPr>
      <w:docPartBody>
        <w:p w:rsidR="00000000" w:rsidRDefault="00000000">
          <w:pPr>
            <w:pStyle w:val="934FDB34E6024289872A59D4CADEF151"/>
          </w:pPr>
          <w:r w:rsidRPr="008F576E">
            <w:rPr>
              <w:color w:val="000000" w:themeColor="text1"/>
              <w:szCs w:val="24"/>
              <w:lang w:val="es-ES_tradnl" w:bidi="es-ES"/>
            </w:rPr>
            <w:t>Fax</w:t>
          </w:r>
        </w:p>
      </w:docPartBody>
    </w:docPart>
    <w:docPart>
      <w:docPartPr>
        <w:name w:val="103839650373409EA84C5E1889DE2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4025C-8E52-43C5-B2AC-B1228F02088E}"/>
      </w:docPartPr>
      <w:docPartBody>
        <w:p w:rsidR="00000000" w:rsidRDefault="00000000">
          <w:pPr>
            <w:pStyle w:val="103839650373409EA84C5E1889DE2E86"/>
          </w:pPr>
          <w:r w:rsidRPr="008F576E">
            <w:rPr>
              <w:color w:val="000000" w:themeColor="text1"/>
              <w:szCs w:val="24"/>
              <w:lang w:val="es-ES_tradnl" w:bidi="es-ES"/>
            </w:rPr>
            <w:t>Correo electrónico</w:t>
          </w:r>
        </w:p>
      </w:docPartBody>
    </w:docPart>
    <w:docPart>
      <w:docPartPr>
        <w:name w:val="4DA869299E664EA8B0E3D48081162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42AA-6C51-4187-9276-FEC52EBB9AAE}"/>
      </w:docPartPr>
      <w:docPartBody>
        <w:p w:rsidR="00000000" w:rsidRDefault="00000000">
          <w:pPr>
            <w:pStyle w:val="4DA869299E664EA8B0E3D480811624E6"/>
          </w:pPr>
          <w:r w:rsidRPr="008F576E">
            <w:rPr>
              <w:lang w:val="es-ES_tradnl" w:bidi="es-ES"/>
            </w:rPr>
            <w:t>VENDEDOR</w:t>
          </w:r>
        </w:p>
      </w:docPartBody>
    </w:docPart>
    <w:docPart>
      <w:docPartPr>
        <w:name w:val="93BD20A397DB4B70AD676F8C172A2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D2210-052E-497A-BC42-C91867EDCE39}"/>
      </w:docPartPr>
      <w:docPartBody>
        <w:p w:rsidR="00000000" w:rsidRDefault="00000000">
          <w:pPr>
            <w:pStyle w:val="93BD20A397DB4B70AD676F8C172A2138"/>
          </w:pPr>
          <w:r w:rsidRPr="008F576E">
            <w:rPr>
              <w:lang w:val="es-ES_tradnl" w:bidi="es-ES"/>
            </w:rPr>
            <w:t>Trabajo</w:t>
          </w:r>
        </w:p>
      </w:docPartBody>
    </w:docPart>
    <w:docPart>
      <w:docPartPr>
        <w:name w:val="BBEF01D04805406888D77FA91CAA2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07D22-F19A-4180-BDAB-A8496148ECCA}"/>
      </w:docPartPr>
      <w:docPartBody>
        <w:p w:rsidR="00000000" w:rsidRDefault="00000000">
          <w:pPr>
            <w:pStyle w:val="BBEF01D04805406888D77FA91CAA2E90"/>
          </w:pPr>
          <w:r w:rsidRPr="008F576E">
            <w:rPr>
              <w:lang w:val="es-ES_tradnl" w:bidi="es-ES"/>
            </w:rPr>
            <w:t>Condiciones de pago</w:t>
          </w:r>
        </w:p>
      </w:docPartBody>
    </w:docPart>
    <w:docPart>
      <w:docPartPr>
        <w:name w:val="EAD96AB64F9F4796992651AE118F3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BBEFB4-06C7-4469-81E4-0AA260358950}"/>
      </w:docPartPr>
      <w:docPartBody>
        <w:p w:rsidR="00000000" w:rsidRDefault="00000000">
          <w:pPr>
            <w:pStyle w:val="EAD96AB64F9F4796992651AE118F389A"/>
          </w:pPr>
          <w:r w:rsidRPr="008F576E">
            <w:rPr>
              <w:lang w:val="es-ES_tradnl" w:bidi="es-ES"/>
            </w:rPr>
            <w:t xml:space="preserve">Fecha de </w:t>
          </w:r>
          <w:r w:rsidRPr="008F576E">
            <w:rPr>
              <w:lang w:val="es-ES_tradnl" w:bidi="es-ES"/>
            </w:rPr>
            <w:t>vencimiento</w:t>
          </w:r>
        </w:p>
      </w:docPartBody>
    </w:docPart>
    <w:docPart>
      <w:docPartPr>
        <w:name w:val="2C369EF472404D8CBBA37E7539A91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79F16-65C9-442A-8E32-6003123AE7C9}"/>
      </w:docPartPr>
      <w:docPartBody>
        <w:p w:rsidR="00000000" w:rsidRDefault="00000000">
          <w:pPr>
            <w:pStyle w:val="2C369EF472404D8CBBA37E7539A91C79"/>
          </w:pPr>
          <w:r w:rsidRPr="008F576E">
            <w:rPr>
              <w:szCs w:val="24"/>
              <w:lang w:val="es-ES_tradnl" w:bidi="es-ES"/>
            </w:rPr>
            <w:t>Pago a la recepción</w:t>
          </w:r>
        </w:p>
      </w:docPartBody>
    </w:docPart>
    <w:docPart>
      <w:docPartPr>
        <w:name w:val="8D6B9DFDC0F7419791C6E511AF55C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2F625-AF5D-4B0A-969D-5B7017DD1312}"/>
      </w:docPartPr>
      <w:docPartBody>
        <w:p w:rsidR="00000000" w:rsidRDefault="00000000">
          <w:pPr>
            <w:pStyle w:val="8D6B9DFDC0F7419791C6E511AF55C6F9"/>
          </w:pPr>
          <w:r w:rsidRPr="008F576E">
            <w:rPr>
              <w:lang w:val="es-ES_tradnl" w:bidi="es-ES"/>
            </w:rPr>
            <w:t>Cantidad</w:t>
          </w:r>
        </w:p>
      </w:docPartBody>
    </w:docPart>
    <w:docPart>
      <w:docPartPr>
        <w:name w:val="812F09BD257544E590DE315100BC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C9C890-C162-4A12-8247-BCABA83E7B0C}"/>
      </w:docPartPr>
      <w:docPartBody>
        <w:p w:rsidR="00000000" w:rsidRDefault="00000000">
          <w:pPr>
            <w:pStyle w:val="812F09BD257544E590DE315100BCEC3E"/>
          </w:pPr>
          <w:r w:rsidRPr="008F576E">
            <w:rPr>
              <w:lang w:val="es-ES_tradnl" w:bidi="es-ES"/>
            </w:rPr>
            <w:t>Descripción</w:t>
          </w:r>
        </w:p>
      </w:docPartBody>
    </w:docPart>
    <w:docPart>
      <w:docPartPr>
        <w:name w:val="59C9809FB0C341F8B9B0776F5ECB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07F7C-0600-444A-9B2C-04B91E3A67DD}"/>
      </w:docPartPr>
      <w:docPartBody>
        <w:p w:rsidR="00000000" w:rsidRDefault="00000000">
          <w:pPr>
            <w:pStyle w:val="59C9809FB0C341F8B9B0776F5ECB08FB"/>
          </w:pPr>
          <w:r w:rsidRPr="008F576E">
            <w:rPr>
              <w:lang w:val="es-ES_tradnl" w:bidi="es-ES"/>
            </w:rPr>
            <w:t>Precio por unidad</w:t>
          </w:r>
        </w:p>
      </w:docPartBody>
    </w:docPart>
    <w:docPart>
      <w:docPartPr>
        <w:name w:val="4C14963C96474661BD6C8D0C9882A9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13C2B-42BA-49EB-8E76-97DCC8F8CF2E}"/>
      </w:docPartPr>
      <w:docPartBody>
        <w:p w:rsidR="00000000" w:rsidRDefault="00000000">
          <w:pPr>
            <w:pStyle w:val="4C14963C96474661BD6C8D0C9882A9EF"/>
          </w:pPr>
          <w:r w:rsidRPr="008F576E">
            <w:rPr>
              <w:lang w:val="es-ES_tradnl" w:bidi="es-ES"/>
            </w:rPr>
            <w:t>Total de línea</w:t>
          </w:r>
        </w:p>
      </w:docPartBody>
    </w:docPart>
    <w:docPart>
      <w:docPartPr>
        <w:name w:val="DD8416A930CF4444A51E484CEC385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48879-C040-4203-8783-BDEBFD242791}"/>
      </w:docPartPr>
      <w:docPartBody>
        <w:p w:rsidR="00000000" w:rsidRDefault="00000000">
          <w:pPr>
            <w:pStyle w:val="DD8416A930CF4444A51E484CEC385CA9"/>
          </w:pPr>
          <w:r w:rsidRPr="008F576E">
            <w:rPr>
              <w:lang w:val="es-ES_tradnl" w:bidi="es-ES"/>
            </w:rPr>
            <w:t>Producto</w:t>
          </w:r>
        </w:p>
      </w:docPartBody>
    </w:docPart>
    <w:docPart>
      <w:docPartPr>
        <w:name w:val="0EA854FB641C4B74A35C744C88CB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EABE9-5DBB-4FCC-9400-51087027C61B}"/>
      </w:docPartPr>
      <w:docPartBody>
        <w:p w:rsidR="00000000" w:rsidRDefault="00000000">
          <w:pPr>
            <w:pStyle w:val="0EA854FB641C4B74A35C744C88CB79CE"/>
          </w:pPr>
          <w:r w:rsidRPr="008F576E">
            <w:rPr>
              <w:lang w:val="es-ES_tradnl" w:bidi="es-ES"/>
            </w:rPr>
            <w:t>Descripción del producto</w:t>
          </w:r>
        </w:p>
      </w:docPartBody>
    </w:docPart>
    <w:docPart>
      <w:docPartPr>
        <w:name w:val="46A76C462EFC4BE6A9542AC103291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427C7-6730-4F1B-B4E1-89CEA1854123}"/>
      </w:docPartPr>
      <w:docPartBody>
        <w:p w:rsidR="00000000" w:rsidRDefault="00000000">
          <w:pPr>
            <w:pStyle w:val="46A76C462EFC4BE6A9542AC103291BA3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87FB12B74F7B4AB0A158ECB859377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5DEAD-9569-4368-A25A-A1DF7E8A11FC}"/>
      </w:docPartPr>
      <w:docPartBody>
        <w:p w:rsidR="00000000" w:rsidRDefault="00000000">
          <w:pPr>
            <w:pStyle w:val="87FB12B74F7B4AB0A158ECB859377793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68FD0BD751184A3BBFA5567460CE9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699EE-0F20-4E27-A715-7287B58A4CD8}"/>
      </w:docPartPr>
      <w:docPartBody>
        <w:p w:rsidR="00000000" w:rsidRDefault="00000000">
          <w:pPr>
            <w:pStyle w:val="68FD0BD751184A3BBFA5567460CE9AEF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233F376674C0488EA1485B89F7508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95C9-BE9C-48CA-957E-75AECBE3F0C0}"/>
      </w:docPartPr>
      <w:docPartBody>
        <w:p w:rsidR="00000000" w:rsidRDefault="00000000">
          <w:pPr>
            <w:pStyle w:val="233F376674C0488EA1485B89F7508BA2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FD5897B83FA34B19B77D88BBFEE5C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8FB04-A9F0-4CD9-BCB0-1CFDBF8B532C}"/>
      </w:docPartPr>
      <w:docPartBody>
        <w:p w:rsidR="00000000" w:rsidRDefault="00000000">
          <w:pPr>
            <w:pStyle w:val="FD5897B83FA34B19B77D88BBFEE5C5B7"/>
          </w:pPr>
          <w:r w:rsidRPr="008F576E">
            <w:rPr>
              <w:lang w:val="es-ES_tradnl" w:bidi="es-ES"/>
            </w:rPr>
            <w:t>Producto</w:t>
          </w:r>
        </w:p>
      </w:docPartBody>
    </w:docPart>
    <w:docPart>
      <w:docPartPr>
        <w:name w:val="8CED4CC1BC7244C7B2101AC8F7DDC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A8F-EE75-4696-8958-08E617D5ADCE}"/>
      </w:docPartPr>
      <w:docPartBody>
        <w:p w:rsidR="00000000" w:rsidRDefault="00000000">
          <w:pPr>
            <w:pStyle w:val="8CED4CC1BC7244C7B2101AC8F7DDC7EB"/>
          </w:pPr>
          <w:r w:rsidRPr="008F576E">
            <w:rPr>
              <w:lang w:val="es-ES_tradnl" w:bidi="es-ES"/>
            </w:rPr>
            <w:t>Descripción del producto</w:t>
          </w:r>
        </w:p>
      </w:docPartBody>
    </w:docPart>
    <w:docPart>
      <w:docPartPr>
        <w:name w:val="74495FE2C9B04E87A4151EF6D94A5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95C60-CD86-4D86-84C0-0A86A75610DB}"/>
      </w:docPartPr>
      <w:docPartBody>
        <w:p w:rsidR="00000000" w:rsidRDefault="00000000">
          <w:pPr>
            <w:pStyle w:val="74495FE2C9B04E87A4151EF6D94A57C2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417A5F9CC63C419EA4DE69A56F7A5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2D3FF-B2D5-46B7-9520-B2683C4E51EF}"/>
      </w:docPartPr>
      <w:docPartBody>
        <w:p w:rsidR="00000000" w:rsidRDefault="00000000">
          <w:pPr>
            <w:pStyle w:val="417A5F9CC63C419EA4DE69A56F7A5B51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BC0F362F8E504C2A9E021925D56485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BD46D-6A7E-490C-814C-355E2578E128}"/>
      </w:docPartPr>
      <w:docPartBody>
        <w:p w:rsidR="00000000" w:rsidRDefault="00000000">
          <w:pPr>
            <w:pStyle w:val="BC0F362F8E504C2A9E021925D56485ED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89016174339240EE9E8F8E88206493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CC197-E55D-4C61-BE9C-FF5E4501C0E1}"/>
      </w:docPartPr>
      <w:docPartBody>
        <w:p w:rsidR="00000000" w:rsidRDefault="00000000">
          <w:pPr>
            <w:pStyle w:val="89016174339240EE9E8F8E88206493A8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9EE732F8AAF842E8B10A87CC7168A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3690A-7D60-4557-9D7C-542C2536F71B}"/>
      </w:docPartPr>
      <w:docPartBody>
        <w:p w:rsidR="00000000" w:rsidRDefault="00000000">
          <w:pPr>
            <w:pStyle w:val="9EE732F8AAF842E8B10A87CC7168AC51"/>
          </w:pPr>
          <w:r w:rsidRPr="008F576E">
            <w:rPr>
              <w:lang w:val="es-ES_tradnl" w:bidi="es-ES"/>
            </w:rPr>
            <w:t>Producto</w:t>
          </w:r>
        </w:p>
      </w:docPartBody>
    </w:docPart>
    <w:docPart>
      <w:docPartPr>
        <w:name w:val="802B684BC4B14C0DBCE842A73216C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D4069-0853-41F5-A76B-A07E060E0485}"/>
      </w:docPartPr>
      <w:docPartBody>
        <w:p w:rsidR="00000000" w:rsidRDefault="00000000">
          <w:pPr>
            <w:pStyle w:val="802B684BC4B14C0DBCE842A73216C06A"/>
          </w:pPr>
          <w:r w:rsidRPr="008F576E">
            <w:rPr>
              <w:lang w:val="es-ES_tradnl" w:bidi="es-ES"/>
            </w:rPr>
            <w:t>Descripción del producto</w:t>
          </w:r>
        </w:p>
      </w:docPartBody>
    </w:docPart>
    <w:docPart>
      <w:docPartPr>
        <w:name w:val="8FD1C7E8E9C24EB88460CD61D3438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76A5D-088E-49F7-9815-885D48F03A57}"/>
      </w:docPartPr>
      <w:docPartBody>
        <w:p w:rsidR="00000000" w:rsidRDefault="00000000">
          <w:pPr>
            <w:pStyle w:val="8FD1C7E8E9C24EB88460CD61D343819A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0464BAEA25664589BF811549385F8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3873C-45DB-424A-9BB7-29DE338A17C4}"/>
      </w:docPartPr>
      <w:docPartBody>
        <w:p w:rsidR="00000000" w:rsidRDefault="00000000">
          <w:pPr>
            <w:pStyle w:val="0464BAEA25664589BF811549385F8757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E2B01B57D87B4AA9A3BD07FFCB76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543EE-F202-4B66-B004-8B611E83FD67}"/>
      </w:docPartPr>
      <w:docPartBody>
        <w:p w:rsidR="00000000" w:rsidRDefault="00000000">
          <w:pPr>
            <w:pStyle w:val="E2B01B57D87B4AA9A3BD07FFCB76E653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4A1A2B0E44874930B394A5C3EC04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ABED1-A28D-434B-B6FC-87162485DF64}"/>
      </w:docPartPr>
      <w:docPartBody>
        <w:p w:rsidR="00000000" w:rsidRDefault="00000000">
          <w:pPr>
            <w:pStyle w:val="4A1A2B0E44874930B394A5C3EC0448ED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02C7119470954123B732120AB555EF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20588-B8C1-41DE-BE34-410B46350D53}"/>
      </w:docPartPr>
      <w:docPartBody>
        <w:p w:rsidR="00000000" w:rsidRDefault="00000000">
          <w:pPr>
            <w:pStyle w:val="02C7119470954123B732120AB555EFD6"/>
          </w:pPr>
          <w:r w:rsidRPr="008F576E">
            <w:rPr>
              <w:lang w:val="es-ES_tradnl" w:bidi="es-ES"/>
            </w:rPr>
            <w:t>Producto</w:t>
          </w:r>
        </w:p>
      </w:docPartBody>
    </w:docPart>
    <w:docPart>
      <w:docPartPr>
        <w:name w:val="F79022A7227B4F9FA2DF3533E938B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75E45-9FB0-4040-83F8-8595D8BCD7BF}"/>
      </w:docPartPr>
      <w:docPartBody>
        <w:p w:rsidR="00000000" w:rsidRDefault="00000000">
          <w:pPr>
            <w:pStyle w:val="F79022A7227B4F9FA2DF3533E938B1D4"/>
          </w:pPr>
          <w:r w:rsidRPr="008F576E">
            <w:rPr>
              <w:lang w:val="es-ES_tradnl" w:bidi="es-ES"/>
            </w:rPr>
            <w:t>Descripción del producto</w:t>
          </w:r>
        </w:p>
      </w:docPartBody>
    </w:docPart>
    <w:docPart>
      <w:docPartPr>
        <w:name w:val="AA7A3B8CE6B74A31B75FE41C5FFFC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830CB8-7F1F-4F6F-9687-D2411DBAD2C4}"/>
      </w:docPartPr>
      <w:docPartBody>
        <w:p w:rsidR="00000000" w:rsidRDefault="00000000">
          <w:pPr>
            <w:pStyle w:val="AA7A3B8CE6B74A31B75FE41C5FFFCBB8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5BC5966A9B5E460D80973A6A2B1C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5E107-9613-46FF-BC56-90E9251F9F92}"/>
      </w:docPartPr>
      <w:docPartBody>
        <w:p w:rsidR="00000000" w:rsidRDefault="00000000">
          <w:pPr>
            <w:pStyle w:val="5BC5966A9B5E460D80973A6A2B1C96D8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693991402273404D800EC7E36EDB9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6B6C5-DAAA-44F7-8C53-3A2B5193C2B6}"/>
      </w:docPartPr>
      <w:docPartBody>
        <w:p w:rsidR="00000000" w:rsidRDefault="00000000">
          <w:pPr>
            <w:pStyle w:val="693991402273404D800EC7E36EDB9270"/>
          </w:pPr>
          <w:r w:rsidRPr="008F576E">
            <w:rPr>
              <w:lang w:val="es-ES_tradnl" w:bidi="es-ES"/>
            </w:rPr>
            <w:t>Importe</w:t>
          </w:r>
        </w:p>
      </w:docPartBody>
    </w:docPart>
    <w:docPart>
      <w:docPartPr>
        <w:name w:val="F7FC1A0D24F543EEA79A518713980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1E67AF-9BBF-41AF-B52F-6806DA59E4E3}"/>
      </w:docPartPr>
      <w:docPartBody>
        <w:p w:rsidR="00000000" w:rsidRDefault="00000000">
          <w:pPr>
            <w:pStyle w:val="F7FC1A0D24F543EEA79A5187139804F5"/>
          </w:pPr>
          <w:r w:rsidRPr="008F576E">
            <w:rPr>
              <w:lang w:val="es-ES_tradnl" w:bidi="es-ES"/>
            </w:rPr>
            <w:t>€</w:t>
          </w:r>
        </w:p>
      </w:docPartBody>
    </w:docPart>
    <w:docPart>
      <w:docPartPr>
        <w:name w:val="5565BB76C59C4E6680CDDFCB35D7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A9CEB-34FD-4D00-97E5-EA284BB3C8F7}"/>
      </w:docPartPr>
      <w:docPartBody>
        <w:p w:rsidR="00000000" w:rsidRDefault="00000000">
          <w:pPr>
            <w:pStyle w:val="5565BB76C59C4E6680CDDFCB35D7D0E2"/>
          </w:pPr>
          <w:r w:rsidRPr="008F576E">
            <w:rPr>
              <w:lang w:val="es-ES_tradnl" w:bidi="es-ES"/>
            </w:rPr>
            <w:t>Subtotal</w:t>
          </w:r>
        </w:p>
      </w:docPartBody>
    </w:docPart>
    <w:docPart>
      <w:docPartPr>
        <w:name w:val="1036950529284C42BB0F1CC0182E1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D8692-FAD0-432E-B664-7843600FC52C}"/>
      </w:docPartPr>
      <w:docPartBody>
        <w:p w:rsidR="00000000" w:rsidRDefault="00000000">
          <w:pPr>
            <w:pStyle w:val="1036950529284C42BB0F1CC0182E1D49"/>
          </w:pPr>
          <w:r w:rsidRPr="008F576E">
            <w:rPr>
              <w:lang w:val="es-ES_tradnl" w:bidi="es-ES"/>
            </w:rPr>
            <w:t>Impuesto sobre las ventas</w:t>
          </w:r>
        </w:p>
      </w:docPartBody>
    </w:docPart>
    <w:docPart>
      <w:docPartPr>
        <w:name w:val="7F14D5CB9F81469CAD3C446200DB6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7B814-9EF7-4701-B33C-AAD495B08599}"/>
      </w:docPartPr>
      <w:docPartBody>
        <w:p w:rsidR="00000000" w:rsidRDefault="00000000">
          <w:pPr>
            <w:pStyle w:val="7F14D5CB9F81469CAD3C446200DB64A7"/>
          </w:pPr>
          <w:r w:rsidRPr="008F576E">
            <w:rPr>
              <w:lang w:val="es-ES_tradnl" w:bidi="es-ES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53"/>
    <w:rsid w:val="00F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90D8BCA77424197815143BB8C429A2D">
    <w:name w:val="290D8BCA77424197815143BB8C429A2D"/>
  </w:style>
  <w:style w:type="paragraph" w:styleId="Fecha">
    <w:name w:val="Date"/>
    <w:basedOn w:val="Normal"/>
    <w:next w:val="Normal"/>
    <w:link w:val="FechaCar"/>
    <w:uiPriority w:val="99"/>
    <w:pPr>
      <w:spacing w:after="0" w:line="312" w:lineRule="auto"/>
    </w:pPr>
    <w:rPr>
      <w:rFonts w:ascii="Franklin Gothic Demi" w:hAnsi="Franklin Gothic Demi" w:cs="Microsoft Sans Serif"/>
      <w:color w:val="000000" w:themeColor="text1"/>
      <w:sz w:val="32"/>
      <w:szCs w:val="32"/>
      <w:lang w:eastAsia="ja-JP"/>
    </w:rPr>
  </w:style>
  <w:style w:type="character" w:customStyle="1" w:styleId="FechaCar">
    <w:name w:val="Fecha Car"/>
    <w:basedOn w:val="Fuentedeprrafopredeter"/>
    <w:link w:val="Fecha"/>
    <w:uiPriority w:val="99"/>
    <w:rPr>
      <w:rFonts w:ascii="Franklin Gothic Demi" w:hAnsi="Franklin Gothic Demi" w:cs="Microsoft Sans Serif"/>
      <w:color w:val="000000" w:themeColor="text1"/>
      <w:sz w:val="32"/>
      <w:szCs w:val="32"/>
      <w:lang w:eastAsia="ja-JP"/>
    </w:rPr>
  </w:style>
  <w:style w:type="paragraph" w:customStyle="1" w:styleId="6FE70D07161C43C4818BE6D522018BDD">
    <w:name w:val="6FE70D07161C43C4818BE6D522018BDD"/>
  </w:style>
  <w:style w:type="paragraph" w:customStyle="1" w:styleId="F8C8FD3BDDAF4137AC2A0C564EB112ED">
    <w:name w:val="F8C8FD3BDDAF4137AC2A0C564EB112ED"/>
  </w:style>
  <w:style w:type="paragraph" w:customStyle="1" w:styleId="A2F21DF454E740229EB075F51E3B7F62">
    <w:name w:val="A2F21DF454E740229EB075F51E3B7F62"/>
  </w:style>
  <w:style w:type="paragraph" w:customStyle="1" w:styleId="787D5E28D0974D64879FB9D8C042880B">
    <w:name w:val="787D5E28D0974D64879FB9D8C042880B"/>
  </w:style>
  <w:style w:type="paragraph" w:customStyle="1" w:styleId="4F2127A1C936488C97CAEB2BBCACB380">
    <w:name w:val="4F2127A1C936488C97CAEB2BBCACB380"/>
  </w:style>
  <w:style w:type="paragraph" w:customStyle="1" w:styleId="5DD49EB83FFC47B6B12F3CFCC84E7B0C">
    <w:name w:val="5DD49EB83FFC47B6B12F3CFCC84E7B0C"/>
  </w:style>
  <w:style w:type="paragraph" w:customStyle="1" w:styleId="E33907E1D683467D85534944627E12D6">
    <w:name w:val="E33907E1D683467D85534944627E12D6"/>
  </w:style>
  <w:style w:type="paragraph" w:customStyle="1" w:styleId="634E31296E1C478E8D74F1BEA17CF0A8">
    <w:name w:val="634E31296E1C478E8D74F1BEA17CF0A8"/>
  </w:style>
  <w:style w:type="paragraph" w:customStyle="1" w:styleId="A9BAEDEF523E4379B7E86B08C1A14AC3">
    <w:name w:val="A9BAEDEF523E4379B7E86B08C1A14AC3"/>
  </w:style>
  <w:style w:type="paragraph" w:customStyle="1" w:styleId="9E5437D0E00F46C1A53E3A90D8F25C5A">
    <w:name w:val="9E5437D0E00F46C1A53E3A90D8F25C5A"/>
  </w:style>
  <w:style w:type="paragraph" w:customStyle="1" w:styleId="74FE11969A6D469C98B76A0899FDAD42">
    <w:name w:val="74FE11969A6D469C98B76A0899FDAD42"/>
  </w:style>
  <w:style w:type="paragraph" w:customStyle="1" w:styleId="7435B163269D4EEE88C1A63C888C100E">
    <w:name w:val="7435B163269D4EEE88C1A63C888C100E"/>
  </w:style>
  <w:style w:type="paragraph" w:customStyle="1" w:styleId="677657F8A8BF4ACC83EE1ED7AF1D0A79">
    <w:name w:val="677657F8A8BF4ACC83EE1ED7AF1D0A79"/>
  </w:style>
  <w:style w:type="paragraph" w:customStyle="1" w:styleId="B1A30605F24444EDA1880194A0626AD1">
    <w:name w:val="B1A30605F24444EDA1880194A0626AD1"/>
  </w:style>
  <w:style w:type="paragraph" w:customStyle="1" w:styleId="934FDB34E6024289872A59D4CADEF151">
    <w:name w:val="934FDB34E6024289872A59D4CADEF151"/>
  </w:style>
  <w:style w:type="paragraph" w:customStyle="1" w:styleId="103839650373409EA84C5E1889DE2E86">
    <w:name w:val="103839650373409EA84C5E1889DE2E86"/>
  </w:style>
  <w:style w:type="paragraph" w:customStyle="1" w:styleId="4DA869299E664EA8B0E3D480811624E6">
    <w:name w:val="4DA869299E664EA8B0E3D480811624E6"/>
  </w:style>
  <w:style w:type="paragraph" w:customStyle="1" w:styleId="93BD20A397DB4B70AD676F8C172A2138">
    <w:name w:val="93BD20A397DB4B70AD676F8C172A2138"/>
  </w:style>
  <w:style w:type="paragraph" w:customStyle="1" w:styleId="BBEF01D04805406888D77FA91CAA2E90">
    <w:name w:val="BBEF01D04805406888D77FA91CAA2E90"/>
  </w:style>
  <w:style w:type="paragraph" w:customStyle="1" w:styleId="EAD96AB64F9F4796992651AE118F389A">
    <w:name w:val="EAD96AB64F9F4796992651AE118F389A"/>
  </w:style>
  <w:style w:type="paragraph" w:customStyle="1" w:styleId="2C369EF472404D8CBBA37E7539A91C79">
    <w:name w:val="2C369EF472404D8CBBA37E7539A91C79"/>
  </w:style>
  <w:style w:type="paragraph" w:customStyle="1" w:styleId="8D6B9DFDC0F7419791C6E511AF55C6F9">
    <w:name w:val="8D6B9DFDC0F7419791C6E511AF55C6F9"/>
  </w:style>
  <w:style w:type="paragraph" w:customStyle="1" w:styleId="812F09BD257544E590DE315100BCEC3E">
    <w:name w:val="812F09BD257544E590DE315100BCEC3E"/>
  </w:style>
  <w:style w:type="paragraph" w:customStyle="1" w:styleId="59C9809FB0C341F8B9B0776F5ECB08FB">
    <w:name w:val="59C9809FB0C341F8B9B0776F5ECB08FB"/>
  </w:style>
  <w:style w:type="paragraph" w:customStyle="1" w:styleId="4C14963C96474661BD6C8D0C9882A9EF">
    <w:name w:val="4C14963C96474661BD6C8D0C9882A9EF"/>
  </w:style>
  <w:style w:type="paragraph" w:customStyle="1" w:styleId="DD8416A930CF4444A51E484CEC385CA9">
    <w:name w:val="DD8416A930CF4444A51E484CEC385CA9"/>
  </w:style>
  <w:style w:type="paragraph" w:customStyle="1" w:styleId="0EA854FB641C4B74A35C744C88CB79CE">
    <w:name w:val="0EA854FB641C4B74A35C744C88CB79CE"/>
  </w:style>
  <w:style w:type="paragraph" w:customStyle="1" w:styleId="46A76C462EFC4BE6A9542AC103291BA3">
    <w:name w:val="46A76C462EFC4BE6A9542AC103291BA3"/>
  </w:style>
  <w:style w:type="paragraph" w:customStyle="1" w:styleId="87FB12B74F7B4AB0A158ECB859377793">
    <w:name w:val="87FB12B74F7B4AB0A158ECB859377793"/>
  </w:style>
  <w:style w:type="paragraph" w:customStyle="1" w:styleId="68FD0BD751184A3BBFA5567460CE9AEF">
    <w:name w:val="68FD0BD751184A3BBFA5567460CE9AEF"/>
  </w:style>
  <w:style w:type="paragraph" w:customStyle="1" w:styleId="233F376674C0488EA1485B89F7508BA2">
    <w:name w:val="233F376674C0488EA1485B89F7508BA2"/>
  </w:style>
  <w:style w:type="paragraph" w:customStyle="1" w:styleId="FD5897B83FA34B19B77D88BBFEE5C5B7">
    <w:name w:val="FD5897B83FA34B19B77D88BBFEE5C5B7"/>
  </w:style>
  <w:style w:type="paragraph" w:customStyle="1" w:styleId="8CED4CC1BC7244C7B2101AC8F7DDC7EB">
    <w:name w:val="8CED4CC1BC7244C7B2101AC8F7DDC7EB"/>
  </w:style>
  <w:style w:type="paragraph" w:customStyle="1" w:styleId="74495FE2C9B04E87A4151EF6D94A57C2">
    <w:name w:val="74495FE2C9B04E87A4151EF6D94A57C2"/>
  </w:style>
  <w:style w:type="paragraph" w:customStyle="1" w:styleId="417A5F9CC63C419EA4DE69A56F7A5B51">
    <w:name w:val="417A5F9CC63C419EA4DE69A56F7A5B51"/>
  </w:style>
  <w:style w:type="paragraph" w:customStyle="1" w:styleId="BC0F362F8E504C2A9E021925D56485ED">
    <w:name w:val="BC0F362F8E504C2A9E021925D56485ED"/>
  </w:style>
  <w:style w:type="paragraph" w:customStyle="1" w:styleId="89016174339240EE9E8F8E88206493A8">
    <w:name w:val="89016174339240EE9E8F8E88206493A8"/>
  </w:style>
  <w:style w:type="paragraph" w:customStyle="1" w:styleId="9EE732F8AAF842E8B10A87CC7168AC51">
    <w:name w:val="9EE732F8AAF842E8B10A87CC7168AC51"/>
  </w:style>
  <w:style w:type="paragraph" w:customStyle="1" w:styleId="802B684BC4B14C0DBCE842A73216C06A">
    <w:name w:val="802B684BC4B14C0DBCE842A73216C06A"/>
  </w:style>
  <w:style w:type="paragraph" w:customStyle="1" w:styleId="8FD1C7E8E9C24EB88460CD61D343819A">
    <w:name w:val="8FD1C7E8E9C24EB88460CD61D343819A"/>
  </w:style>
  <w:style w:type="paragraph" w:customStyle="1" w:styleId="0464BAEA25664589BF811549385F8757">
    <w:name w:val="0464BAEA25664589BF811549385F8757"/>
  </w:style>
  <w:style w:type="paragraph" w:customStyle="1" w:styleId="E2B01B57D87B4AA9A3BD07FFCB76E653">
    <w:name w:val="E2B01B57D87B4AA9A3BD07FFCB76E653"/>
  </w:style>
  <w:style w:type="paragraph" w:customStyle="1" w:styleId="4A1A2B0E44874930B394A5C3EC0448ED">
    <w:name w:val="4A1A2B0E44874930B394A5C3EC0448ED"/>
  </w:style>
  <w:style w:type="paragraph" w:customStyle="1" w:styleId="02C7119470954123B732120AB555EFD6">
    <w:name w:val="02C7119470954123B732120AB555EFD6"/>
  </w:style>
  <w:style w:type="paragraph" w:customStyle="1" w:styleId="F79022A7227B4F9FA2DF3533E938B1D4">
    <w:name w:val="F79022A7227B4F9FA2DF3533E938B1D4"/>
  </w:style>
  <w:style w:type="paragraph" w:customStyle="1" w:styleId="AA7A3B8CE6B74A31B75FE41C5FFFCBB8">
    <w:name w:val="AA7A3B8CE6B74A31B75FE41C5FFFCBB8"/>
  </w:style>
  <w:style w:type="paragraph" w:customStyle="1" w:styleId="5BC5966A9B5E460D80973A6A2B1C96D8">
    <w:name w:val="5BC5966A9B5E460D80973A6A2B1C96D8"/>
  </w:style>
  <w:style w:type="paragraph" w:customStyle="1" w:styleId="693991402273404D800EC7E36EDB9270">
    <w:name w:val="693991402273404D800EC7E36EDB9270"/>
  </w:style>
  <w:style w:type="paragraph" w:customStyle="1" w:styleId="F7FC1A0D24F543EEA79A5187139804F5">
    <w:name w:val="F7FC1A0D24F543EEA79A5187139804F5"/>
  </w:style>
  <w:style w:type="paragraph" w:customStyle="1" w:styleId="5565BB76C59C4E6680CDDFCB35D7D0E2">
    <w:name w:val="5565BB76C59C4E6680CDDFCB35D7D0E2"/>
  </w:style>
  <w:style w:type="paragraph" w:customStyle="1" w:styleId="1036950529284C42BB0F1CC0182E1D49">
    <w:name w:val="1036950529284C42BB0F1CC0182E1D49"/>
  </w:style>
  <w:style w:type="paragraph" w:customStyle="1" w:styleId="7F14D5CB9F81469CAD3C446200DB64A7">
    <w:name w:val="7F14D5CB9F81469CAD3C446200DB64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Factura de servicio (diseño de degradado verde)</Template>
  <TotalTime>0</TotalTime>
  <Pages>1</Pages>
  <Words>141</Words>
  <Characters>778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2022-11-18T08:27:00Z</dcterms:created>
  <dcterms:modified xsi:type="dcterms:W3CDTF">2022-11-18T08:37:00Z</dcterms:modified>
</cp:coreProperties>
</file>